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588E" w14:textId="73A601B6" w:rsidR="00F24344" w:rsidRDefault="00CA1BF9" w:rsidP="0025171C">
      <w:pPr>
        <w:pStyle w:val="Titre"/>
      </w:pPr>
      <w:r>
        <w:rPr>
          <w:noProof/>
        </w:rPr>
        <mc:AlternateContent>
          <mc:Choice Requires="wps">
            <w:drawing>
              <wp:anchor distT="4294967288" distB="4294967288" distL="114300" distR="114300" simplePos="0" relativeHeight="251657728" behindDoc="0" locked="0" layoutInCell="1" allowOverlap="1" wp14:anchorId="40366B0F" wp14:editId="06472D6A">
                <wp:simplePos x="0" y="0"/>
                <wp:positionH relativeFrom="column">
                  <wp:posOffset>-405130</wp:posOffset>
                </wp:positionH>
                <wp:positionV relativeFrom="paragraph">
                  <wp:posOffset>254634</wp:posOffset>
                </wp:positionV>
                <wp:extent cx="294640" cy="0"/>
                <wp:effectExtent l="19050" t="19050" r="10160" b="0"/>
                <wp:wrapNone/>
                <wp:docPr id="18" name="Connecteur droi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94640" cy="0"/>
                        </a:xfrm>
                        <a:prstGeom prst="line">
                          <a:avLst/>
                        </a:prstGeom>
                        <a:noFill/>
                        <a:ln w="38100" cap="rnd" cmpd="sng" algn="ctr">
                          <a:solidFill>
                            <a:srgbClr val="2E549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F07C6" id="Connecteur droit 8" o:spid="_x0000_s1026" style="position:absolute;flip:x;z-index:251657728;visibility:visible;mso-wrap-style:square;mso-width-percent:0;mso-height-percent:0;mso-wrap-distance-left:9pt;mso-wrap-distance-top:-22e-5mm;mso-wrap-distance-right:9pt;mso-wrap-distance-bottom:-22e-5mm;mso-position-horizontal:absolute;mso-position-horizontal-relative:text;mso-position-vertical:absolute;mso-position-vertical-relative:text;mso-width-percent:0;mso-height-percent:0;mso-width-relative:page;mso-height-relative:page" from="-31.9pt,20.05pt" to="-8.7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" strokecolor="#2e5495" strokeweight="3pt">
                <v:stroke joinstyle="miter" endcap="round"/>
                <o:lock v:ext="edit" shapetype="f"/>
              </v:line>
            </w:pict>
          </mc:Fallback>
        </mc:AlternateContent>
      </w:r>
      <w:r w:rsidR="0073233B">
        <w:t>Cahier des charges pour un projet WordPress</w:t>
      </w:r>
    </w:p>
    <w:p w14:paraId="33BE0160" w14:textId="77777777" w:rsidR="0073233B" w:rsidRDefault="0073233B" w:rsidP="0073233B"/>
    <w:p w14:paraId="1B4785C9" w14:textId="77777777" w:rsidR="0073233B" w:rsidRDefault="0073233B" w:rsidP="0073233B">
      <w:pPr>
        <w:pStyle w:val="Titre2"/>
      </w:pPr>
      <w:r>
        <w:t>Analyse de l'existant</w:t>
      </w:r>
    </w:p>
    <w:p w14:paraId="21E4358E" w14:textId="77777777" w:rsidR="0073233B" w:rsidRDefault="0073233B" w:rsidP="0073233B">
      <w:r>
        <w:t>•</w:t>
      </w:r>
      <w:r>
        <w:tab/>
        <w:t>La solution utilisée actuellement</w:t>
      </w:r>
    </w:p>
    <w:p w14:paraId="4AE751A4" w14:textId="77777777" w:rsidR="0073233B" w:rsidRDefault="0073233B" w:rsidP="0073233B">
      <w:r>
        <w:t>•</w:t>
      </w:r>
      <w:r>
        <w:tab/>
        <w:t>La version actuelle de votre solution</w:t>
      </w:r>
    </w:p>
    <w:p w14:paraId="2733DE3E" w14:textId="77777777" w:rsidR="0073233B" w:rsidRDefault="0073233B" w:rsidP="0073233B">
      <w:r>
        <w:t>•</w:t>
      </w:r>
      <w:r>
        <w:tab/>
        <w:t>L’hébergement utilisé</w:t>
      </w:r>
    </w:p>
    <w:p w14:paraId="0BE1A5F3" w14:textId="77777777" w:rsidR="0073233B" w:rsidRDefault="0073233B" w:rsidP="0073233B">
      <w:r>
        <w:t>•</w:t>
      </w:r>
      <w:r>
        <w:tab/>
        <w:t>Les statistiques actuelles (trafic mensuel, taux de rebond, taux de conversion)</w:t>
      </w:r>
    </w:p>
    <w:p w14:paraId="6AA8224F" w14:textId="77777777" w:rsidR="0073233B" w:rsidRDefault="0073233B" w:rsidP="0073233B">
      <w:r>
        <w:t>•</w:t>
      </w:r>
      <w:r>
        <w:tab/>
        <w:t>Le nombre de pages</w:t>
      </w:r>
    </w:p>
    <w:p w14:paraId="4F391208" w14:textId="77777777" w:rsidR="0073233B" w:rsidRDefault="0073233B" w:rsidP="0073233B">
      <w:r>
        <w:t>•</w:t>
      </w:r>
      <w:r>
        <w:tab/>
        <w:t>Le type de site (entreprise, e-commerce, plateforme, etc…)</w:t>
      </w:r>
    </w:p>
    <w:p w14:paraId="5B7594DF" w14:textId="77777777" w:rsidR="0073233B" w:rsidRDefault="0073233B" w:rsidP="0073233B">
      <w:r>
        <w:t>•</w:t>
      </w:r>
      <w:r>
        <w:tab/>
        <w:t>Les moyens de paiement utilisé</w:t>
      </w:r>
    </w:p>
    <w:p w14:paraId="48DD124B" w14:textId="77777777" w:rsidR="0073233B" w:rsidRDefault="0073233B" w:rsidP="0073233B">
      <w:r>
        <w:t>•</w:t>
      </w:r>
      <w:r>
        <w:tab/>
        <w:t>Les plugins utilisés</w:t>
      </w:r>
    </w:p>
    <w:p w14:paraId="64139492" w14:textId="77777777" w:rsidR="0073233B" w:rsidRDefault="0073233B" w:rsidP="0073233B">
      <w:r>
        <w:t>•</w:t>
      </w:r>
      <w:r>
        <w:tab/>
        <w:t>Les documents concernant la charte graphique existante</w:t>
      </w:r>
    </w:p>
    <w:p w14:paraId="5E379043" w14:textId="77777777" w:rsidR="0073233B" w:rsidRDefault="0073233B" w:rsidP="0073233B">
      <w:r>
        <w:t>•</w:t>
      </w:r>
      <w:r>
        <w:tab/>
        <w:t>Le nombre de personnes engagées sur ce projet ?</w:t>
      </w:r>
    </w:p>
    <w:p w14:paraId="14A63169" w14:textId="77777777" w:rsidR="0073233B" w:rsidRDefault="0073233B" w:rsidP="0073233B"/>
    <w:p w14:paraId="46C23F2B" w14:textId="77777777" w:rsidR="0073233B" w:rsidRDefault="0073233B" w:rsidP="0073233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14:paraId="24FE2D0A" w14:textId="77777777" w:rsidR="0073233B" w:rsidRDefault="0073233B" w:rsidP="0073233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14:paraId="461298FF" w14:textId="77777777" w:rsidR="0073233B" w:rsidRDefault="0073233B" w:rsidP="0073233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14:paraId="52844999" w14:textId="77777777" w:rsidR="0073233B" w:rsidRDefault="0073233B" w:rsidP="0073233B"/>
    <w:p w14:paraId="3808600E" w14:textId="77777777" w:rsidR="0073233B" w:rsidRDefault="0073233B" w:rsidP="0073233B">
      <w:pPr>
        <w:pStyle w:val="Titre2"/>
      </w:pPr>
      <w:r>
        <w:t>Les objectifs du site</w:t>
      </w:r>
    </w:p>
    <w:p w14:paraId="3459BB06" w14:textId="77777777" w:rsidR="0073233B" w:rsidRPr="0073233B" w:rsidRDefault="0073233B" w:rsidP="0073233B">
      <w:r w:rsidRPr="0073233B">
        <w:t>Détaillez, le ou les objectifs attendus avec ce projet de site WordPress. Vous pouvez découper vos objectifs en 2 parties : quantitatifs et qualitatifs.</w:t>
      </w:r>
    </w:p>
    <w:p w14:paraId="7168A906" w14:textId="77777777" w:rsidR="0073233B" w:rsidRPr="0073233B" w:rsidRDefault="0073233B" w:rsidP="0073233B"/>
    <w:p w14:paraId="57292ED5" w14:textId="77777777" w:rsidR="0073233B" w:rsidRDefault="0073233B" w:rsidP="0073233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 w:rsidRPr="0073233B">
        <w:rPr>
          <w:i/>
          <w:iCs/>
        </w:rPr>
        <w:t xml:space="preserve">Exemple : Améliorer le taux de conversion actuel, présenter notre entreprise, améliorer la visibilité du site existant, etc  </w:t>
      </w: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14:paraId="61F691B2" w14:textId="77777777" w:rsidR="0073233B" w:rsidRDefault="0073233B" w:rsidP="0073233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14:paraId="4B403E38" w14:textId="77777777" w:rsidR="0073233B" w:rsidRDefault="0073233B" w:rsidP="0073233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14:paraId="7A9FBB0A" w14:textId="77777777" w:rsidR="0073233B" w:rsidRDefault="0073233B" w:rsidP="0073233B"/>
    <w:p w14:paraId="5CD76086" w14:textId="77777777" w:rsidR="0073233B" w:rsidRDefault="0073233B" w:rsidP="0073233B"/>
    <w:p w14:paraId="4D9ED21D" w14:textId="77777777" w:rsidR="0073233B" w:rsidRDefault="0073233B" w:rsidP="0073233B"/>
    <w:p w14:paraId="60EF8FC7" w14:textId="77777777" w:rsidR="0073233B" w:rsidRDefault="0073233B" w:rsidP="0073233B">
      <w:pPr>
        <w:pStyle w:val="Paragraphestandard-justifier"/>
        <w:rPr>
          <w:rFonts w:eastAsia="Helvetica" w:cs="Helvetica"/>
          <w:u w:color="000000"/>
        </w:rPr>
      </w:pPr>
      <w:r>
        <w:rPr>
          <w:u w:color="000000"/>
        </w:rPr>
        <w:t>Décrivez le profil des clients de votre entreprise et celui des visiteurs de votre site.</w:t>
      </w:r>
    </w:p>
    <w:p w14:paraId="616BBF0D" w14:textId="77777777" w:rsidR="0073233B" w:rsidRDefault="0073233B" w:rsidP="0073233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7D8D35ED" w14:textId="77777777" w:rsidR="0073233B" w:rsidRDefault="0073233B" w:rsidP="0073233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14:paraId="2D5ACDFE" w14:textId="77777777" w:rsidR="0073233B" w:rsidRDefault="0073233B" w:rsidP="0073233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14:paraId="0F9D5DB9" w14:textId="77777777" w:rsidR="0073233B" w:rsidRDefault="0073233B" w:rsidP="0073233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14:paraId="23212A85" w14:textId="77777777" w:rsidR="0073233B" w:rsidRDefault="0073233B" w:rsidP="0073233B"/>
    <w:p w14:paraId="4A68FF84" w14:textId="77777777" w:rsidR="0073233B" w:rsidRDefault="0073233B" w:rsidP="0073233B">
      <w:pPr>
        <w:pStyle w:val="Titre2"/>
      </w:pPr>
      <w:r>
        <w:t>Les objectifs quantitatifs</w:t>
      </w:r>
    </w:p>
    <w:p w14:paraId="391F4491" w14:textId="54F0192C" w:rsidR="0073233B" w:rsidRDefault="0073233B" w:rsidP="0073233B">
      <w:pPr>
        <w:pStyle w:val="puces"/>
        <w:rPr>
          <w:rFonts w:eastAsia="Helvetica" w:cs="Helvetica"/>
        </w:rPr>
      </w:pPr>
      <w:r>
        <w:t xml:space="preserve">Quel volume de trafic visez-vous sur votre site? </w:t>
      </w:r>
    </w:p>
    <w:p w14:paraId="7F9651CD" w14:textId="6CCD4BE7" w:rsidR="0073233B" w:rsidRDefault="0073233B" w:rsidP="0073233B">
      <w:pPr>
        <w:pStyle w:val="puces"/>
        <w:rPr>
          <w:rFonts w:eastAsia="Helvetica" w:cs="Helvetica"/>
        </w:rPr>
      </w:pPr>
      <w:r>
        <w:t xml:space="preserve">Quel volume de contact visez-vous sur votre site? </w:t>
      </w:r>
    </w:p>
    <w:p w14:paraId="44CD3197" w14:textId="77777777" w:rsidR="0073233B" w:rsidRDefault="0073233B" w:rsidP="0073233B">
      <w:pPr>
        <w:pStyle w:val="puces"/>
        <w:rPr>
          <w:rFonts w:eastAsia="Helvetica" w:cs="Helvetica"/>
        </w:rPr>
      </w:pPr>
      <w:r>
        <w:t>Combien de pages et combien de services votre site va contenir ?</w:t>
      </w:r>
    </w:p>
    <w:p w14:paraId="0EF43B1C" w14:textId="77777777" w:rsidR="0073233B" w:rsidRDefault="0073233B" w:rsidP="0073233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</w:t>
      </w:r>
    </w:p>
    <w:p w14:paraId="4A8C5F10" w14:textId="77777777" w:rsidR="0073233B" w:rsidRDefault="0073233B" w:rsidP="0073233B"/>
    <w:p w14:paraId="0627C401" w14:textId="77777777" w:rsidR="0073233B" w:rsidRDefault="0073233B" w:rsidP="0073233B">
      <w:pPr>
        <w:pStyle w:val="Titre2"/>
      </w:pPr>
      <w:r>
        <w:t>Périmètre du projet</w:t>
      </w:r>
    </w:p>
    <w:p w14:paraId="3E971003" w14:textId="77777777" w:rsidR="0073233B" w:rsidRDefault="0073233B" w:rsidP="0073233B">
      <w:pPr>
        <w:pStyle w:val="puces"/>
        <w:rPr>
          <w:rFonts w:eastAsia="Helvetica" w:cs="Helvetica"/>
        </w:rPr>
      </w:pPr>
      <w:r>
        <w:t>Votre site doit-il ê</w:t>
      </w:r>
      <w:r>
        <w:rPr>
          <w:lang w:val="it-IT"/>
        </w:rPr>
        <w:t>tre multilingue</w:t>
      </w:r>
      <w:r>
        <w:t xml:space="preserve"> ?</w:t>
      </w:r>
    </w:p>
    <w:p w14:paraId="444E1F07" w14:textId="77777777" w:rsidR="0073233B" w:rsidRDefault="0073233B" w:rsidP="0073233B">
      <w:pPr>
        <w:pStyle w:val="puces"/>
        <w:rPr>
          <w:rFonts w:eastAsia="Helvetica" w:cs="Helvetica"/>
        </w:rPr>
      </w:pPr>
      <w:r>
        <w:t xml:space="preserve">Quels sont les modules à garder et ceux à </w:t>
      </w:r>
      <w:r>
        <w:rPr>
          <w:lang w:val="nl-NL"/>
        </w:rPr>
        <w:t>enlever</w:t>
      </w:r>
      <w:r>
        <w:t xml:space="preserve"> ? (Si existence d’un site)</w:t>
      </w:r>
    </w:p>
    <w:p w14:paraId="04092484" w14:textId="7B2AD06D" w:rsidR="0073233B" w:rsidRDefault="0073233B" w:rsidP="0073233B">
      <w:pPr>
        <w:pStyle w:val="puces"/>
        <w:rPr>
          <w:rFonts w:eastAsia="Helvetica" w:cs="Helvetica"/>
        </w:rPr>
      </w:pPr>
      <w:r>
        <w:t>Votre site Internet aura-t-il une boutique ?</w:t>
      </w:r>
    </w:p>
    <w:p w14:paraId="6DCA8EAD" w14:textId="77777777" w:rsidR="0073233B" w:rsidRDefault="0073233B" w:rsidP="0073233B">
      <w:pPr>
        <w:pStyle w:val="puces"/>
        <w:rPr>
          <w:rFonts w:eastAsia="Helvetica" w:cs="Helvetica"/>
        </w:rPr>
      </w:pPr>
      <w:r>
        <w:t xml:space="preserve">Quelles sont les solutions de paiement à intégrer ? </w:t>
      </w:r>
    </w:p>
    <w:p w14:paraId="0ED081EE" w14:textId="77777777" w:rsidR="0073233B" w:rsidRPr="0073233B" w:rsidRDefault="0073233B" w:rsidP="0073233B">
      <w:pPr>
        <w:pStyle w:val="puces"/>
        <w:rPr>
          <w:rFonts w:eastAsia="Helvetica" w:cs="Helvetica"/>
        </w:rPr>
      </w:pPr>
      <w:r>
        <w:t>Quelles sont les spé</w:t>
      </w:r>
      <w:r>
        <w:rPr>
          <w:lang w:val="it-IT"/>
        </w:rPr>
        <w:t>cificit</w:t>
      </w:r>
      <w:r>
        <w:t xml:space="preserve">és que le </w:t>
      </w:r>
      <w:r w:rsidR="00262CD0">
        <w:t>formateur</w:t>
      </w:r>
      <w:r>
        <w:t xml:space="preserve"> doit connaître (utilisation de la géolocalisation, création de compte, création d’un multi-site etc.) ?</w:t>
      </w:r>
    </w:p>
    <w:p w14:paraId="70153D55" w14:textId="77777777" w:rsidR="0073233B" w:rsidRDefault="0073233B" w:rsidP="0073233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</w:t>
      </w:r>
    </w:p>
    <w:p w14:paraId="79DED6B8" w14:textId="77777777" w:rsidR="0073233B" w:rsidRDefault="0073233B" w:rsidP="0073233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lastRenderedPageBreak/>
        <w:t>……………………………………………………………………………………….… ……………………………………………………………………………………….…</w:t>
      </w:r>
    </w:p>
    <w:p w14:paraId="74E03FF6" w14:textId="77777777" w:rsidR="0073233B" w:rsidRDefault="0073233B" w:rsidP="0073233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……………………………………………………………………………………….… ……………………………………………………………………………………….…</w:t>
      </w:r>
    </w:p>
    <w:p w14:paraId="5A02A897" w14:textId="77777777" w:rsidR="0073233B" w:rsidRDefault="0073233B" w:rsidP="0073233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330A9C2C" w14:textId="77777777" w:rsidR="0073233B" w:rsidRDefault="0073233B" w:rsidP="0073233B">
      <w:pPr>
        <w:pStyle w:val="Titre2"/>
      </w:pPr>
      <w:r>
        <w:t>Graphisme et ergonomie</w:t>
      </w:r>
    </w:p>
    <w:p w14:paraId="39160C5E" w14:textId="77777777" w:rsidR="0073233B" w:rsidRDefault="0073233B" w:rsidP="0073233B">
      <w:pPr>
        <w:pStyle w:val="Titre3"/>
        <w:rPr>
          <w:rFonts w:eastAsia="Helvetica"/>
        </w:rPr>
      </w:pPr>
      <w:r w:rsidRPr="0073233B">
        <w:rPr>
          <w:rFonts w:eastAsia="Helvetica"/>
        </w:rPr>
        <w:t>L</w:t>
      </w:r>
      <w:r>
        <w:rPr>
          <w:rFonts w:eastAsia="Helvetica"/>
        </w:rPr>
        <w:t>a charte graphique</w:t>
      </w:r>
    </w:p>
    <w:p w14:paraId="1DE53776" w14:textId="77777777" w:rsidR="0073233B" w:rsidRPr="0073233B" w:rsidRDefault="0073233B" w:rsidP="0073233B">
      <w:pPr>
        <w:pStyle w:val="paragraphestandard-gauche"/>
        <w:rPr>
          <w:rFonts w:eastAsia="Helvetica" w:cs="Helvetica"/>
          <w:u w:color="000000"/>
        </w:rPr>
      </w:pPr>
      <w:r>
        <w:rPr>
          <w:u w:color="000000"/>
        </w:rPr>
        <w:t>Ajoutez avec votre cahier des charges tous les documents concernant l’identité visuelle de votre entreprise (les codes couleurs, le logo et ces variations, les règles de conception etc.).</w:t>
      </w:r>
    </w:p>
    <w:p w14:paraId="7D8D5E04" w14:textId="77777777" w:rsidR="0073233B" w:rsidRDefault="0073233B" w:rsidP="0073233B">
      <w:pPr>
        <w:pStyle w:val="puces"/>
        <w:rPr>
          <w:rFonts w:eastAsia="Helvetica" w:cs="Helvetica"/>
        </w:rPr>
      </w:pPr>
      <w:r>
        <w:t>Précisez vos exigences concernant les couleurs et les effets de votre site ?</w:t>
      </w:r>
    </w:p>
    <w:p w14:paraId="335CA97A" w14:textId="77777777" w:rsidR="0073233B" w:rsidRDefault="0073233B" w:rsidP="0073233B">
      <w:pPr>
        <w:pStyle w:val="puces"/>
        <w:rPr>
          <w:rFonts w:eastAsia="Helvetica" w:cs="Helvetica"/>
        </w:rPr>
      </w:pPr>
      <w:r>
        <w:t>Quelles sont les polices à utiliser ?</w:t>
      </w:r>
    </w:p>
    <w:p w14:paraId="04DE8810" w14:textId="77777777" w:rsidR="0073233B" w:rsidRDefault="0073233B" w:rsidP="0073233B">
      <w:pPr>
        <w:pStyle w:val="puces"/>
        <w:rPr>
          <w:rFonts w:eastAsia="Helvetica" w:cs="Helvetica"/>
        </w:rPr>
      </w:pPr>
      <w:r>
        <w:t>Quels sont les éléments à conserver ?</w:t>
      </w:r>
    </w:p>
    <w:p w14:paraId="68168003" w14:textId="77777777" w:rsidR="0073233B" w:rsidRDefault="0073233B" w:rsidP="0073233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……………………………………………………………………………………….… ……………………………………………………………………………………….…</w:t>
      </w:r>
    </w:p>
    <w:p w14:paraId="4239E7C1" w14:textId="77777777" w:rsidR="0073233B" w:rsidRDefault="0073233B" w:rsidP="0073233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……………………………………………………………………………………….… ……………………………………………………………………………………….…</w:t>
      </w:r>
    </w:p>
    <w:p w14:paraId="427CA9D6" w14:textId="77777777" w:rsidR="0073233B" w:rsidRDefault="0073233B" w:rsidP="0073233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……………………………………………………………………………………….… ……………………………………………………………………………………….…</w:t>
      </w:r>
    </w:p>
    <w:p w14:paraId="438C3E99" w14:textId="77777777" w:rsidR="0073233B" w:rsidRDefault="0073233B" w:rsidP="0073233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……………………………………………………………………………………….… ……………………………………………………………………………………….…</w:t>
      </w:r>
    </w:p>
    <w:p w14:paraId="764A54D6" w14:textId="77777777" w:rsidR="0073233B" w:rsidRDefault="0073233B" w:rsidP="0073233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……………………………………………………………………………………….… ……………………………………………………………………………………….…</w:t>
      </w:r>
    </w:p>
    <w:p w14:paraId="1CA58D1B" w14:textId="77777777" w:rsidR="0073233B" w:rsidRDefault="0073233B" w:rsidP="0073233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……………………………………………………………………………………….… ……………………………………………………………………………………….…</w:t>
      </w:r>
    </w:p>
    <w:p w14:paraId="162305ED" w14:textId="77777777" w:rsidR="0073233B" w:rsidRDefault="0073233B" w:rsidP="0073233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……………………………………………………………………………………….… ……………………………………………………………………………………….…</w:t>
      </w:r>
    </w:p>
    <w:p w14:paraId="58A702A7" w14:textId="77777777" w:rsidR="0073233B" w:rsidRDefault="0073233B" w:rsidP="0073233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……………………………………………………………………………………….… ……………………………………………………………………………………….…</w:t>
      </w:r>
    </w:p>
    <w:p w14:paraId="1A1DAB4B" w14:textId="77777777" w:rsidR="0073233B" w:rsidRDefault="0073233B" w:rsidP="0073233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……………………………………………………………………………………….… ……………………………………………………………………………………….…</w:t>
      </w:r>
    </w:p>
    <w:p w14:paraId="7F4121ED" w14:textId="77777777" w:rsidR="00A173D2" w:rsidRDefault="00A173D2" w:rsidP="0073233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00BF7E75" w14:textId="77777777" w:rsidR="00A173D2" w:rsidRDefault="00A173D2" w:rsidP="00A173D2">
      <w:pPr>
        <w:pStyle w:val="Paragraphestandard-justifier"/>
        <w:rPr>
          <w:rFonts w:eastAsia="Helvetica" w:cs="Helvetica"/>
          <w:u w:color="000000"/>
        </w:rPr>
      </w:pPr>
      <w:r>
        <w:rPr>
          <w:u w:color="000000"/>
        </w:rPr>
        <w:t>Ajoutez également à votre cahier des charges des exemples de sites avec un commentaire, les choses que vous aimez bien sur ces sites (éléments, animation, couleurs, architecture d’informations, fonctionnalités etc.)</w:t>
      </w:r>
    </w:p>
    <w:p w14:paraId="4D62FDA2" w14:textId="77777777" w:rsidR="00A173D2" w:rsidRDefault="00A173D2" w:rsidP="00A173D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69A9135B" w14:textId="77777777" w:rsidR="00A173D2" w:rsidRDefault="00A173D2" w:rsidP="00A173D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………………………………………………………………………………………..… ………………………………………………………………………………………..… …………………………………………………………………………………………..</w:t>
      </w:r>
    </w:p>
    <w:p w14:paraId="165877C2" w14:textId="77777777" w:rsidR="00A173D2" w:rsidRDefault="00A173D2" w:rsidP="00A173D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</w:t>
      </w:r>
    </w:p>
    <w:p w14:paraId="5AF6FDF4" w14:textId="77777777" w:rsidR="0073233B" w:rsidRDefault="00A173D2" w:rsidP="00A173D2">
      <w:pPr>
        <w:pStyle w:val="Titre3"/>
      </w:pPr>
      <w:r>
        <w:t>Wireframe et maquettage</w:t>
      </w:r>
    </w:p>
    <w:p w14:paraId="5079677C" w14:textId="77777777" w:rsidR="00A173D2" w:rsidRDefault="00A173D2" w:rsidP="00A173D2">
      <w:pPr>
        <w:pStyle w:val="paragraphestandard-gauche"/>
        <w:rPr>
          <w:rFonts w:eastAsia="Helvetica" w:cs="Helvetica"/>
          <w:u w:color="000000"/>
        </w:rPr>
      </w:pPr>
      <w:r>
        <w:rPr>
          <w:u w:color="000000"/>
        </w:rPr>
        <w:lastRenderedPageBreak/>
        <w:t xml:space="preserve">Ajoutez à votre cahier des charges toutes les maquettes et prototypes de vos idées concernant le résultat que vous aimeriez obtenir avec ce site Internet. </w:t>
      </w:r>
    </w:p>
    <w:p w14:paraId="5C83E4D3" w14:textId="77777777" w:rsidR="00A173D2" w:rsidRPr="00A173D2" w:rsidRDefault="00A173D2" w:rsidP="00A173D2">
      <w:pPr>
        <w:pStyle w:val="paragraphestandard-gauche"/>
        <w:rPr>
          <w:rFonts w:eastAsia="Helvetica" w:cs="Helvetica"/>
          <w:u w:color="000000"/>
        </w:rPr>
      </w:pPr>
      <w:r>
        <w:rPr>
          <w:u w:color="000000"/>
        </w:rPr>
        <w:t>Les maquettes contiennent :</w:t>
      </w:r>
    </w:p>
    <w:p w14:paraId="4AEE5841" w14:textId="77777777" w:rsidR="00A173D2" w:rsidRDefault="00A173D2" w:rsidP="00A173D2">
      <w:pPr>
        <w:pStyle w:val="puces"/>
        <w:rPr>
          <w:rFonts w:eastAsia="Helvetica" w:cs="Helvetica"/>
        </w:rPr>
      </w:pPr>
      <w:r>
        <w:t>L’arborescence du site (les rubriques, sous rubriques, type d’URL’s etc…)</w:t>
      </w:r>
    </w:p>
    <w:p w14:paraId="34BC9B24" w14:textId="77777777" w:rsidR="00A173D2" w:rsidRPr="00A173D2" w:rsidRDefault="00A173D2" w:rsidP="00A173D2">
      <w:pPr>
        <w:pStyle w:val="puces"/>
        <w:rPr>
          <w:rFonts w:eastAsia="Helvetica" w:cs="Helvetica"/>
        </w:rPr>
      </w:pPr>
      <w:r>
        <w:t>L’architecture des informations concernant l’ensemble de ces pages</w:t>
      </w:r>
    </w:p>
    <w:p w14:paraId="429892A3" w14:textId="77777777" w:rsidR="00A173D2" w:rsidRDefault="00A173D2" w:rsidP="00A173D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723E59E5" w14:textId="77777777" w:rsidR="00A173D2" w:rsidRDefault="00A173D2" w:rsidP="00A173D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………………………………………………………………………………………..… ………………………………………………………………………………………..… …………………………………………………………………………………………..</w:t>
      </w:r>
    </w:p>
    <w:p w14:paraId="5D0B887F" w14:textId="77777777" w:rsidR="00A173D2" w:rsidRDefault="00A173D2" w:rsidP="00A173D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</w:t>
      </w:r>
    </w:p>
    <w:p w14:paraId="1E8055F7" w14:textId="77777777" w:rsidR="00A173D2" w:rsidRPr="00A173D2" w:rsidRDefault="00A173D2" w:rsidP="00A173D2">
      <w:pPr>
        <w:rPr>
          <w:rFonts w:eastAsia="Helvetica"/>
        </w:rPr>
      </w:pPr>
    </w:p>
    <w:p w14:paraId="3C6EB8CD" w14:textId="77777777" w:rsidR="00A173D2" w:rsidRPr="00A173D2" w:rsidRDefault="00A173D2" w:rsidP="00A173D2">
      <w:pPr>
        <w:pStyle w:val="Titre2"/>
        <w:rPr>
          <w:rFonts w:eastAsia="Helvetica" w:cs="Helvetica"/>
        </w:rPr>
      </w:pPr>
      <w:r>
        <w:t>Spécificités et livrables :</w:t>
      </w:r>
    </w:p>
    <w:p w14:paraId="7EB462AA" w14:textId="512E4951" w:rsidR="0073233B" w:rsidRDefault="00A173D2" w:rsidP="00A173D2">
      <w:pPr>
        <w:pStyle w:val="Titre3"/>
        <w:rPr>
          <w:rFonts w:eastAsia="Helvetica"/>
        </w:rPr>
      </w:pPr>
      <w:r>
        <w:t>Le contenu de votre site</w:t>
      </w:r>
    </w:p>
    <w:p w14:paraId="693A1DEC" w14:textId="77777777" w:rsidR="00A173D2" w:rsidRDefault="00A173D2" w:rsidP="00A173D2">
      <w:pPr>
        <w:pStyle w:val="puces"/>
        <w:rPr>
          <w:rFonts w:eastAsia="Helvetica" w:cs="Helvetica"/>
        </w:rPr>
      </w:pPr>
      <w:r>
        <w:t>Lister les contenus qui existe et qui devront être présents sur le site</w:t>
      </w:r>
    </w:p>
    <w:p w14:paraId="759AE4D6" w14:textId="77777777" w:rsidR="00A173D2" w:rsidRDefault="00A173D2" w:rsidP="00A173D2">
      <w:pPr>
        <w:pStyle w:val="puces"/>
        <w:rPr>
          <w:rFonts w:eastAsia="Helvetica" w:cs="Helvetica"/>
        </w:rPr>
      </w:pPr>
      <w:r>
        <w:t xml:space="preserve">Lister les contenus que vous allez devoir créer </w:t>
      </w:r>
    </w:p>
    <w:p w14:paraId="764F7A85" w14:textId="77777777" w:rsidR="00A173D2" w:rsidRPr="00A173D2" w:rsidRDefault="00A173D2" w:rsidP="0073233B">
      <w:pPr>
        <w:pStyle w:val="puces"/>
        <w:rPr>
          <w:rFonts w:eastAsia="Helvetica" w:cs="Helvetica"/>
          <w:lang w:val="de-DE"/>
        </w:rPr>
      </w:pPr>
      <w:r>
        <w:rPr>
          <w:lang w:val="de-DE"/>
        </w:rPr>
        <w:t xml:space="preserve">Lister </w:t>
      </w:r>
      <w:r>
        <w:t xml:space="preserve">également le format des contenus proposés (Texte, Photo, Vidéo…) </w:t>
      </w:r>
    </w:p>
    <w:p w14:paraId="621C385A" w14:textId="77777777" w:rsidR="00A173D2" w:rsidRDefault="00A173D2" w:rsidP="00A173D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6FAAAE3B" w14:textId="77777777" w:rsidR="00A173D2" w:rsidRDefault="00A173D2" w:rsidP="00A173D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………………………………………………………………………………………..… ………………………………………………………………………………………..… …………………………………………………………………………………………..</w:t>
      </w:r>
    </w:p>
    <w:p w14:paraId="01EB0FF6" w14:textId="77777777" w:rsidR="00A173D2" w:rsidRDefault="00A173D2" w:rsidP="00A173D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</w:t>
      </w:r>
    </w:p>
    <w:p w14:paraId="31D01407" w14:textId="77777777" w:rsidR="00A173D2" w:rsidRDefault="00A173D2" w:rsidP="00A173D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169D2B36" w14:textId="77777777" w:rsidR="00A173D2" w:rsidRDefault="00A173D2" w:rsidP="0073233B">
      <w:pPr>
        <w:rPr>
          <w:lang w:val="de-DE"/>
        </w:rPr>
      </w:pPr>
    </w:p>
    <w:p w14:paraId="268F78DB" w14:textId="77BF925F" w:rsidR="00A173D2" w:rsidRDefault="00A173D2" w:rsidP="0073233B">
      <w:pPr>
        <w:rPr>
          <w:lang w:val="de-DE"/>
        </w:rPr>
      </w:pPr>
    </w:p>
    <w:p w14:paraId="0B5F4093" w14:textId="603CF6D5" w:rsidR="009F159B" w:rsidRDefault="009F159B" w:rsidP="0073233B">
      <w:pPr>
        <w:rPr>
          <w:lang w:val="de-DE"/>
        </w:rPr>
      </w:pPr>
    </w:p>
    <w:p w14:paraId="1DD62265" w14:textId="77777777" w:rsidR="009F159B" w:rsidRDefault="009F159B" w:rsidP="0073233B">
      <w:pPr>
        <w:rPr>
          <w:lang w:val="de-DE"/>
        </w:rPr>
      </w:pPr>
    </w:p>
    <w:p w14:paraId="691C32E9" w14:textId="77777777" w:rsidR="00A173D2" w:rsidRPr="00262CD0" w:rsidRDefault="00A173D2" w:rsidP="00262CD0">
      <w:pPr>
        <w:pStyle w:val="Titre3"/>
        <w:rPr>
          <w:rFonts w:eastAsia="Helvetica" w:cs="Helvetica"/>
        </w:rPr>
      </w:pPr>
      <w:r>
        <w:lastRenderedPageBreak/>
        <w:t xml:space="preserve">Contraintes techniques </w:t>
      </w:r>
    </w:p>
    <w:p w14:paraId="79DA0E2D" w14:textId="77777777" w:rsidR="00A173D2" w:rsidRDefault="00262CD0" w:rsidP="00262CD0">
      <w:pPr>
        <w:pStyle w:val="puces"/>
      </w:pPr>
      <w:r>
        <w:t>Il y a-t-il un nom de domaine existant ?</w:t>
      </w:r>
    </w:p>
    <w:p w14:paraId="3D5EC604" w14:textId="77777777" w:rsidR="00262CD0" w:rsidRDefault="00262CD0" w:rsidP="00262CD0">
      <w:pPr>
        <w:pStyle w:val="puces"/>
      </w:pPr>
      <w:r>
        <w:t>Il y a-t-il un serveur existant ?</w:t>
      </w:r>
    </w:p>
    <w:p w14:paraId="77DF500E" w14:textId="77777777" w:rsidR="00262CD0" w:rsidRDefault="00262CD0" w:rsidP="00262CD0">
      <w:pPr>
        <w:pStyle w:val="puces"/>
      </w:pPr>
      <w:r>
        <w:t>Choisir un nom de domaine</w:t>
      </w:r>
    </w:p>
    <w:p w14:paraId="4D0F29AA" w14:textId="77777777" w:rsidR="00262CD0" w:rsidRDefault="00262CD0" w:rsidP="00262CD0">
      <w:pPr>
        <w:pStyle w:val="puces"/>
      </w:pPr>
      <w:r>
        <w:t>Choisir un hébergement</w:t>
      </w:r>
    </w:p>
    <w:p w14:paraId="59BE2CE8" w14:textId="77777777" w:rsidR="00262CD0" w:rsidRDefault="00262CD0" w:rsidP="00262CD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6FCDAB6D" w14:textId="3AF24E70" w:rsidR="00262CD0" w:rsidRDefault="00262CD0" w:rsidP="00262CD0">
      <w:pPr>
        <w:pStyle w:val="puces"/>
        <w:numPr>
          <w:ilvl w:val="0"/>
          <w:numId w:val="0"/>
        </w:numPr>
        <w:ind w:left="414" w:hanging="357"/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………………………………………………………………………………………..…</w:t>
      </w:r>
    </w:p>
    <w:p w14:paraId="39E0A73D" w14:textId="77777777" w:rsidR="009F159B" w:rsidRDefault="009F159B" w:rsidP="00CA1BF9">
      <w:pPr>
        <w:pStyle w:val="puces"/>
        <w:numPr>
          <w:ilvl w:val="0"/>
          <w:numId w:val="0"/>
        </w:numPr>
        <w:rPr>
          <w:rFonts w:ascii="Helvetica" w:hAnsi="Helvetica"/>
          <w:i/>
          <w:iCs/>
          <w:u w:color="000000"/>
        </w:rPr>
      </w:pPr>
    </w:p>
    <w:p w14:paraId="13123AF9" w14:textId="7A7CAD31" w:rsidR="009F159B" w:rsidRDefault="009F159B" w:rsidP="009F159B">
      <w:pPr>
        <w:pStyle w:val="Titre3"/>
      </w:pPr>
      <w:r>
        <w:t>Arborescence du site</w:t>
      </w:r>
    </w:p>
    <w:p w14:paraId="1C0D2F6F" w14:textId="3F768AB0" w:rsidR="009F159B" w:rsidRPr="009F159B" w:rsidRDefault="009F159B" w:rsidP="009F159B">
      <w:pPr>
        <w:pStyle w:val="puces"/>
      </w:pPr>
      <w:r>
        <w:t>Imaginez la future arborescence de pages de votre site</w:t>
      </w:r>
    </w:p>
    <w:p w14:paraId="074E09FE" w14:textId="77777777" w:rsidR="009F159B" w:rsidRDefault="009F159B" w:rsidP="009F159B">
      <w:pPr>
        <w:pStyle w:val="puces"/>
        <w:numPr>
          <w:ilvl w:val="0"/>
          <w:numId w:val="0"/>
        </w:numPr>
        <w:ind w:left="414" w:hanging="357"/>
        <w:rPr>
          <w:rFonts w:ascii="Helvetica" w:hAnsi="Helvetica"/>
          <w:i/>
          <w:iCs/>
          <w:u w:color="000000"/>
        </w:rPr>
      </w:pPr>
    </w:p>
    <w:p w14:paraId="0144E9E6" w14:textId="77777777" w:rsidR="009F159B" w:rsidRDefault="009F159B" w:rsidP="009F159B">
      <w:pPr>
        <w:pStyle w:val="puces"/>
        <w:numPr>
          <w:ilvl w:val="0"/>
          <w:numId w:val="0"/>
        </w:numPr>
        <w:ind w:left="57"/>
      </w:pPr>
    </w:p>
    <w:p w14:paraId="40F39B28" w14:textId="3B6C5109" w:rsidR="009F159B" w:rsidRDefault="009F159B" w:rsidP="009F159B">
      <w:pPr>
        <w:pStyle w:val="Titre3"/>
      </w:pPr>
    </w:p>
    <w:p w14:paraId="438F33D2" w14:textId="67C3D621" w:rsidR="009F159B" w:rsidRDefault="009F159B" w:rsidP="009F159B">
      <w:pPr>
        <w:pStyle w:val="puces"/>
        <w:numPr>
          <w:ilvl w:val="0"/>
          <w:numId w:val="0"/>
        </w:numPr>
        <w:ind w:left="414" w:hanging="357"/>
      </w:pPr>
    </w:p>
    <w:p w14:paraId="5EFA9DD5" w14:textId="77777777" w:rsidR="009F159B" w:rsidRPr="009F159B" w:rsidRDefault="009F159B" w:rsidP="009F159B">
      <w:pPr>
        <w:pStyle w:val="puces"/>
        <w:numPr>
          <w:ilvl w:val="0"/>
          <w:numId w:val="0"/>
        </w:numPr>
        <w:ind w:left="414" w:hanging="357"/>
      </w:pPr>
    </w:p>
    <w:sectPr w:rsidR="009F159B" w:rsidRPr="009F159B" w:rsidSect="001958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987" w:right="567" w:bottom="1247" w:left="567" w:header="48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3DB7E" w14:textId="77777777" w:rsidR="009F7462" w:rsidRDefault="009F7462" w:rsidP="007C1009">
      <w:r>
        <w:separator/>
      </w:r>
    </w:p>
  </w:endnote>
  <w:endnote w:type="continuationSeparator" w:id="0">
    <w:p w14:paraId="7A7A0815" w14:textId="77777777" w:rsidR="009F7462" w:rsidRDefault="009F7462" w:rsidP="007C1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Light">
    <w:altName w:val="Calibri"/>
    <w:charset w:val="00"/>
    <w:family w:val="auto"/>
    <w:pitch w:val="variable"/>
    <w:sig w:usb0="20000007" w:usb1="00000001" w:usb2="00000000" w:usb3="00000000" w:csb0="00000193" w:csb1="00000000"/>
  </w:font>
  <w:font w:name="Nunito">
    <w:altName w:val="Calibri"/>
    <w:charset w:val="4D"/>
    <w:family w:val="auto"/>
    <w:pitch w:val="variable"/>
    <w:sig w:usb0="20000007" w:usb1="00000001" w:usb2="00000000" w:usb3="00000000" w:csb0="00000193" w:csb1="00000000"/>
  </w:font>
  <w:font w:name="Nunito SemiBold">
    <w:altName w:val="Calibri"/>
    <w:charset w:val="00"/>
    <w:family w:val="auto"/>
    <w:pitch w:val="variable"/>
    <w:sig w:usb0="20000007" w:usb1="00000001" w:usb2="00000000" w:usb3="00000000" w:csb0="0000019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AF2B" w14:textId="77777777" w:rsidR="00FF67F5" w:rsidRDefault="00FF67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00B95" w14:textId="554950EC" w:rsidR="007C1009" w:rsidRDefault="00CA1BF9">
    <w:pPr>
      <w:pStyle w:val="Pieddepag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4238AAE" wp14:editId="7FFAD84F">
          <wp:simplePos x="0" y="0"/>
          <wp:positionH relativeFrom="column">
            <wp:posOffset>5367020</wp:posOffset>
          </wp:positionH>
          <wp:positionV relativeFrom="paragraph">
            <wp:posOffset>-57785</wp:posOffset>
          </wp:positionV>
          <wp:extent cx="1591310" cy="504190"/>
          <wp:effectExtent l="0" t="0" r="0" b="0"/>
          <wp:wrapNone/>
          <wp:docPr id="17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131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328BE1CB" wp14:editId="3133360D">
              <wp:simplePos x="0" y="0"/>
              <wp:positionH relativeFrom="column">
                <wp:posOffset>7620</wp:posOffset>
              </wp:positionH>
              <wp:positionV relativeFrom="paragraph">
                <wp:posOffset>-71755</wp:posOffset>
              </wp:positionV>
              <wp:extent cx="6862445" cy="42545"/>
              <wp:effectExtent l="0" t="0" r="14605" b="14605"/>
              <wp:wrapNone/>
              <wp:docPr id="22" name="Connecteur droit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862445" cy="4254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5454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933821" id="Connecteur droit 6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.6pt,-5.65pt" to="540.9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" strokecolor="#454545" strokeweight=".5pt">
              <v:stroke joinstyle="miter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B620582" wp14:editId="34264E69">
              <wp:simplePos x="0" y="0"/>
              <wp:positionH relativeFrom="page">
                <wp:posOffset>1238250</wp:posOffset>
              </wp:positionH>
              <wp:positionV relativeFrom="page">
                <wp:posOffset>10317480</wp:posOffset>
              </wp:positionV>
              <wp:extent cx="5187315" cy="90170"/>
              <wp:effectExtent l="0" t="0" r="0" b="0"/>
              <wp:wrapNone/>
              <wp:docPr id="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187315" cy="90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5EB070" w14:textId="77777777" w:rsidR="002C437D" w:rsidRPr="00B65869" w:rsidRDefault="002C437D" w:rsidP="005B7327">
                          <w:pPr>
                            <w:pStyle w:val="Pieddepage"/>
                            <w:jc w:val="center"/>
                          </w:pPr>
                          <w:r w:rsidRPr="00B65869">
                            <w:fldChar w:fldCharType="begin"/>
                          </w:r>
                          <w:r w:rsidRPr="00B65869">
                            <w:instrText xml:space="preserve"> PAGE </w:instrText>
                          </w:r>
                          <w:r w:rsidRPr="00B65869">
                            <w:fldChar w:fldCharType="separate"/>
                          </w:r>
                          <w:r w:rsidRPr="00B65869">
                            <w:rPr>
                              <w:noProof/>
                            </w:rPr>
                            <w:t>1</w:t>
                          </w:r>
                          <w:r w:rsidRPr="00B65869">
                            <w:fldChar w:fldCharType="end"/>
                          </w:r>
                          <w:r w:rsidRPr="00B65869">
                            <w:t xml:space="preserve"> / </w:t>
                          </w:r>
                          <w:fldSimple w:instr=" NUMPAGES ">
                            <w:r w:rsidRPr="00B65869">
                              <w:rPr>
                                <w:noProof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6205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7.5pt;margin-top:812.4pt;width:408.45pt;height:7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" filled="f" stroked="f">
              <v:textbox inset="0,0,0,0">
                <w:txbxContent>
                  <w:p w14:paraId="3B5EB070" w14:textId="77777777" w:rsidR="002C437D" w:rsidRPr="00B65869" w:rsidRDefault="002C437D" w:rsidP="005B7327">
                    <w:pPr>
                      <w:pStyle w:val="Pieddepage"/>
                      <w:jc w:val="center"/>
                    </w:pPr>
                    <w:r w:rsidRPr="00B65869">
                      <w:fldChar w:fldCharType="begin"/>
                    </w:r>
                    <w:r w:rsidRPr="00B65869">
                      <w:instrText xml:space="preserve"> PAGE </w:instrText>
                    </w:r>
                    <w:r w:rsidRPr="00B65869">
                      <w:fldChar w:fldCharType="separate"/>
                    </w:r>
                    <w:r w:rsidRPr="00B65869">
                      <w:rPr>
                        <w:noProof/>
                      </w:rPr>
                      <w:t>1</w:t>
                    </w:r>
                    <w:r w:rsidRPr="00B65869">
                      <w:fldChar w:fldCharType="end"/>
                    </w:r>
                    <w:r w:rsidRPr="00B65869">
                      <w:t xml:space="preserve"> / </w:t>
                    </w:r>
                    <w:fldSimple w:instr=" NUMPAGES ">
                      <w:r w:rsidRPr="00B65869">
                        <w:rPr>
                          <w:noProof/>
                        </w:rPr>
                        <w:t>1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3A7A211F" wp14:editId="7FB2738A">
              <wp:simplePos x="0" y="0"/>
              <wp:positionH relativeFrom="page">
                <wp:posOffset>368300</wp:posOffset>
              </wp:positionH>
              <wp:positionV relativeFrom="page">
                <wp:posOffset>10315575</wp:posOffset>
              </wp:positionV>
              <wp:extent cx="3113405" cy="128270"/>
              <wp:effectExtent l="0" t="0" r="0" b="0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113405" cy="128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899318" w14:textId="77777777" w:rsidR="0012071F" w:rsidRPr="00FF67F5" w:rsidRDefault="00FF67F5" w:rsidP="00FF67F5">
                          <w:pPr>
                            <w:pStyle w:val="Pieddepage"/>
                          </w:pPr>
                          <w:fldSimple w:instr=" FILENAME ">
                            <w:r w:rsidR="009F159B">
                              <w:rPr>
                                <w:noProof/>
                              </w:rPr>
                              <w:t>Document1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7A211F" id="_x0000_s1027" type="#_x0000_t202" style="position:absolute;margin-left:29pt;margin-top:812.25pt;width:245.15pt;height:10.1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" filled="f" stroked="f">
              <v:textbox inset="0,0,0,0">
                <w:txbxContent>
                  <w:p w14:paraId="30899318" w14:textId="77777777" w:rsidR="0012071F" w:rsidRPr="00FF67F5" w:rsidRDefault="00FF67F5" w:rsidP="00FF67F5">
                    <w:pPr>
                      <w:pStyle w:val="Pieddepage"/>
                    </w:pPr>
                    <w:fldSimple w:instr=" FILENAME ">
                      <w:r w:rsidR="009F159B">
                        <w:rPr>
                          <w:noProof/>
                        </w:rPr>
                        <w:t>Document1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7A557461" wp14:editId="12A201CB">
          <wp:simplePos x="0" y="0"/>
          <wp:positionH relativeFrom="column">
            <wp:posOffset>10160</wp:posOffset>
          </wp:positionH>
          <wp:positionV relativeFrom="paragraph">
            <wp:posOffset>34925</wp:posOffset>
          </wp:positionV>
          <wp:extent cx="647700" cy="125730"/>
          <wp:effectExtent l="0" t="0" r="0" b="0"/>
          <wp:wrapNone/>
          <wp:docPr id="13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125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1AF19" w14:textId="77777777" w:rsidR="00FF67F5" w:rsidRDefault="00FF67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B6ADB" w14:textId="77777777" w:rsidR="009F7462" w:rsidRDefault="009F7462" w:rsidP="007C1009">
      <w:r>
        <w:separator/>
      </w:r>
    </w:p>
  </w:footnote>
  <w:footnote w:type="continuationSeparator" w:id="0">
    <w:p w14:paraId="4E891451" w14:textId="77777777" w:rsidR="009F7462" w:rsidRDefault="009F7462" w:rsidP="007C1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F611E" w14:textId="77777777" w:rsidR="00FF67F5" w:rsidRDefault="00FF67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47306" w14:textId="7CC815B8" w:rsidR="007C1009" w:rsidRPr="0012071F" w:rsidRDefault="00D540A3">
    <w:r>
      <w:rPr>
        <w:rFonts w:ascii="Nunito" w:hAnsi="Nunito"/>
        <w:color w:val="808285"/>
        <w:spacing w:val="-2"/>
        <w:sz w:val="32"/>
      </w:rPr>
      <w:t>OUTIL</w:t>
    </w:r>
    <w:r w:rsidR="007C1009" w:rsidRPr="0012071F">
      <w:rPr>
        <w:rFonts w:ascii="Nunito"/>
        <w:color w:val="808285"/>
        <w:sz w:val="32"/>
      </w:rPr>
      <w:t xml:space="preserve"> |</w:t>
    </w:r>
    <w:r w:rsidR="007C1009" w:rsidRPr="0012071F">
      <w:rPr>
        <w:rFonts w:ascii="Nunito"/>
        <w:color w:val="808285"/>
        <w:spacing w:val="-1"/>
        <w:sz w:val="32"/>
      </w:rPr>
      <w:t xml:space="preserve"> </w:t>
    </w:r>
    <w:r>
      <w:rPr>
        <w:rFonts w:ascii="Nunito"/>
        <w:color w:val="808285"/>
        <w:sz w:val="32"/>
      </w:rPr>
      <w:t>F</w:t>
    </w:r>
    <w:r>
      <w:rPr>
        <w:rFonts w:ascii="Nunito" w:hAnsi="Nunito"/>
        <w:smallCaps/>
        <w:color w:val="808285"/>
      </w:rPr>
      <w:t>iche</w:t>
    </w:r>
    <w:r w:rsidR="007C1009" w:rsidRPr="0012071F">
      <w:rPr>
        <w:rFonts w:ascii="Nunito"/>
        <w:color w:val="808285"/>
        <w:spacing w:val="27"/>
      </w:rPr>
      <w:t xml:space="preserve"> </w:t>
    </w:r>
    <w:r>
      <w:rPr>
        <w:rFonts w:ascii="Nunito"/>
        <w:color w:val="808285"/>
        <w:sz w:val="32"/>
      </w:rPr>
      <w:t>P</w:t>
    </w:r>
    <w:r>
      <w:rPr>
        <w:rFonts w:ascii="Nunito" w:hAnsi="Nunito"/>
        <w:smallCaps/>
        <w:color w:val="808285"/>
      </w:rPr>
      <w:t>ratique</w:t>
    </w:r>
    <w:r w:rsidRPr="0012071F">
      <w:rPr>
        <w:rFonts w:ascii="Nunito"/>
        <w:color w:val="808285"/>
        <w:spacing w:val="27"/>
      </w:rPr>
      <w:t xml:space="preserve"> </w:t>
    </w:r>
    <w:r w:rsidR="00CA1BF9"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D3EFAAD" wp14:editId="71E1C178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440180" cy="1440180"/>
              <wp:effectExtent l="0" t="0" r="0" b="0"/>
              <wp:wrapNone/>
              <wp:docPr id="2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40180" cy="1440180"/>
                      </a:xfrm>
                      <a:custGeom>
                        <a:avLst/>
                        <a:gdLst>
                          <a:gd name="T0" fmla="+- 0 28384 28350"/>
                          <a:gd name="T1" fmla="*/ T0 w 3311"/>
                          <a:gd name="T2" fmla="*/ 1097 h 3298"/>
                          <a:gd name="T3" fmla="+- 0 28903 28350"/>
                          <a:gd name="T4" fmla="*/ T3 w 3311"/>
                          <a:gd name="T5" fmla="*/ 715 h 3298"/>
                          <a:gd name="T6" fmla="+- 0 28350 28350"/>
                          <a:gd name="T7" fmla="*/ T6 w 3311"/>
                          <a:gd name="T8" fmla="*/ 715 h 3298"/>
                          <a:gd name="T9" fmla="+- 0 31661 28350"/>
                          <a:gd name="T10" fmla="*/ T9 w 3311"/>
                          <a:gd name="T11" fmla="*/ 2192 h 3298"/>
                          <a:gd name="T12" fmla="+- 0 31192 28350"/>
                          <a:gd name="T13" fmla="*/ T12 w 3311"/>
                          <a:gd name="T14" fmla="*/ 2727 h 3298"/>
                          <a:gd name="T15" fmla="+- 0 31627 28350"/>
                          <a:gd name="T16" fmla="*/ T15 w 3311"/>
                          <a:gd name="T17" fmla="*/ 2218 h 3298"/>
                          <a:gd name="T18" fmla="+- 0 31652 28350"/>
                          <a:gd name="T19" fmla="*/ T18 w 3311"/>
                          <a:gd name="T20" fmla="*/ 1130 h 3298"/>
                          <a:gd name="T21" fmla="+- 0 31516 28350"/>
                          <a:gd name="T22" fmla="*/ T21 w 3311"/>
                          <a:gd name="T23" fmla="*/ 2136 h 3298"/>
                          <a:gd name="T24" fmla="+- 0 30564 28350"/>
                          <a:gd name="T25" fmla="*/ T24 w 3311"/>
                          <a:gd name="T26" fmla="*/ 1924 h 3298"/>
                          <a:gd name="T27" fmla="+- 0 31116 28350"/>
                          <a:gd name="T28" fmla="*/ T27 w 3311"/>
                          <a:gd name="T29" fmla="*/ 1147 h 3298"/>
                          <a:gd name="T30" fmla="+- 0 31619 28350"/>
                          <a:gd name="T31" fmla="*/ T30 w 3311"/>
                          <a:gd name="T32" fmla="*/ 1512 h 3298"/>
                          <a:gd name="T33" fmla="+- 0 31237 28350"/>
                          <a:gd name="T34" fmla="*/ T33 w 3311"/>
                          <a:gd name="T35" fmla="*/ 1130 h 3298"/>
                          <a:gd name="T36" fmla="+- 0 31083 28350"/>
                          <a:gd name="T37" fmla="*/ T36 w 3311"/>
                          <a:gd name="T38" fmla="*/ 619 h 3298"/>
                          <a:gd name="T39" fmla="+- 0 30672 28350"/>
                          <a:gd name="T40" fmla="*/ T39 w 3311"/>
                          <a:gd name="T41" fmla="*/ 1136 h 3298"/>
                          <a:gd name="T42" fmla="+- 0 30564 28350"/>
                          <a:gd name="T43" fmla="*/ T42 w 3311"/>
                          <a:gd name="T44" fmla="*/ 836 h 3298"/>
                          <a:gd name="T45" fmla="+- 0 31073 28350"/>
                          <a:gd name="T46" fmla="*/ T45 w 3311"/>
                          <a:gd name="T47" fmla="*/ 661 h 3298"/>
                          <a:gd name="T48" fmla="+- 0 30564 28350"/>
                          <a:gd name="T49" fmla="*/ T48 w 3311"/>
                          <a:gd name="T50" fmla="*/ 619 h 3298"/>
                          <a:gd name="T51" fmla="+- 0 30531 28350"/>
                          <a:gd name="T52" fmla="*/ T51 w 3311"/>
                          <a:gd name="T53" fmla="*/ 836 h 3298"/>
                          <a:gd name="T54" fmla="+- 0 30482 28350"/>
                          <a:gd name="T55" fmla="*/ T54 w 3311"/>
                          <a:gd name="T56" fmla="*/ 2073 h 3298"/>
                          <a:gd name="T57" fmla="+- 0 30015 28350"/>
                          <a:gd name="T58" fmla="*/ T57 w 3311"/>
                          <a:gd name="T59" fmla="*/ 1728 h 3298"/>
                          <a:gd name="T60" fmla="+- 0 29598 28350"/>
                          <a:gd name="T61" fmla="*/ T60 w 3311"/>
                          <a:gd name="T62" fmla="*/ 2210 h 3298"/>
                          <a:gd name="T63" fmla="+- 0 29476 28350"/>
                          <a:gd name="T64" fmla="*/ T63 w 3311"/>
                          <a:gd name="T65" fmla="*/ 1794 h 3298"/>
                          <a:gd name="T66" fmla="+- 0 29995 28350"/>
                          <a:gd name="T67" fmla="*/ T66 w 3311"/>
                          <a:gd name="T68" fmla="*/ 1699 h 3298"/>
                          <a:gd name="T69" fmla="+- 0 29476 28350"/>
                          <a:gd name="T70" fmla="*/ T69 w 3311"/>
                          <a:gd name="T71" fmla="*/ 1374 h 3298"/>
                          <a:gd name="T72" fmla="+- 0 29978 28350"/>
                          <a:gd name="T73" fmla="*/ T72 w 3311"/>
                          <a:gd name="T74" fmla="*/ 1503 h 3298"/>
                          <a:gd name="T75" fmla="+- 0 30531 28350"/>
                          <a:gd name="T76" fmla="*/ T75 w 3311"/>
                          <a:gd name="T77" fmla="*/ 1503 h 3298"/>
                          <a:gd name="T78" fmla="+- 0 30012 28350"/>
                          <a:gd name="T79" fmla="*/ T78 w 3311"/>
                          <a:gd name="T80" fmla="*/ 1259 h 3298"/>
                          <a:gd name="T81" fmla="+- 0 30480 28350"/>
                          <a:gd name="T82" fmla="*/ T81 w 3311"/>
                          <a:gd name="T83" fmla="*/ 1038 h 3298"/>
                          <a:gd name="T84" fmla="+- 0 29728 28350"/>
                          <a:gd name="T85" fmla="*/ T84 w 3311"/>
                          <a:gd name="T86" fmla="*/ 1088 h 3298"/>
                          <a:gd name="T87" fmla="+- 0 29489 28350"/>
                          <a:gd name="T88" fmla="*/ T87 w 3311"/>
                          <a:gd name="T89" fmla="*/ 206 h 3298"/>
                          <a:gd name="T90" fmla="+- 0 29986 28350"/>
                          <a:gd name="T91" fmla="*/ T90 w 3311"/>
                          <a:gd name="T92" fmla="*/ 586 h 3298"/>
                          <a:gd name="T93" fmla="+- 0 30520 28350"/>
                          <a:gd name="T94" fmla="*/ T93 w 3311"/>
                          <a:gd name="T95" fmla="*/ 469 h 3298"/>
                          <a:gd name="T96" fmla="+- 0 30531 28350"/>
                          <a:gd name="T97" fmla="*/ T96 w 3311"/>
                          <a:gd name="T98" fmla="*/ 33 h 3298"/>
                          <a:gd name="T99" fmla="+- 0 29476 28350"/>
                          <a:gd name="T100" fmla="*/ T99 w 3311"/>
                          <a:gd name="T101" fmla="*/ 33 h 3298"/>
                          <a:gd name="T102" fmla="+- 0 29305 28350"/>
                          <a:gd name="T103" fmla="*/ T102 w 3311"/>
                          <a:gd name="T104" fmla="*/ 553 h 3298"/>
                          <a:gd name="T105" fmla="+- 0 29061 28350"/>
                          <a:gd name="T106" fmla="*/ T105 w 3311"/>
                          <a:gd name="T107" fmla="*/ 33 h 3298"/>
                          <a:gd name="T108" fmla="+- 0 28940 28350"/>
                          <a:gd name="T109" fmla="*/ T108 w 3311"/>
                          <a:gd name="T110" fmla="*/ 536 h 3298"/>
                          <a:gd name="T111" fmla="+- 0 29482 28350"/>
                          <a:gd name="T112" fmla="*/ T111 w 3311"/>
                          <a:gd name="T113" fmla="*/ 980 h 3298"/>
                          <a:gd name="T114" fmla="+- 0 29468 28350"/>
                          <a:gd name="T115" fmla="*/ T114 w 3311"/>
                          <a:gd name="T116" fmla="*/ 1097 h 3298"/>
                          <a:gd name="T117" fmla="+- 0 28934 28350"/>
                          <a:gd name="T118" fmla="*/ T117 w 3311"/>
                          <a:gd name="T119" fmla="*/ 1214 h 3298"/>
                          <a:gd name="T120" fmla="+- 0 28890 28350"/>
                          <a:gd name="T121" fmla="*/ T120 w 3311"/>
                          <a:gd name="T122" fmla="*/ 1267 h 3298"/>
                          <a:gd name="T123" fmla="+- 0 29443 28350"/>
                          <a:gd name="T124" fmla="*/ T123 w 3311"/>
                          <a:gd name="T125" fmla="*/ 2218 h 3298"/>
                          <a:gd name="T126" fmla="+- 0 28934 28350"/>
                          <a:gd name="T127" fmla="*/ T126 w 3311"/>
                          <a:gd name="T128" fmla="*/ 2653 h 3298"/>
                          <a:gd name="T129" fmla="+- 0 28994 28350"/>
                          <a:gd name="T130" fmla="*/ T129 w 3311"/>
                          <a:gd name="T131" fmla="*/ 2198 h 3298"/>
                          <a:gd name="T132" fmla="+- 0 29372 28350"/>
                          <a:gd name="T133" fmla="*/ T132 w 3311"/>
                          <a:gd name="T134" fmla="*/ 2757 h 3298"/>
                          <a:gd name="T135" fmla="+- 0 29728 28350"/>
                          <a:gd name="T136" fmla="*/ T135 w 3311"/>
                          <a:gd name="T137" fmla="*/ 3298 h 3298"/>
                          <a:gd name="T138" fmla="+- 0 30564 28350"/>
                          <a:gd name="T139" fmla="*/ T138 w 3311"/>
                          <a:gd name="T140" fmla="*/ 2184 h 3298"/>
                          <a:gd name="T141" fmla="+- 0 29728 28350"/>
                          <a:gd name="T142" fmla="*/ T141 w 3311"/>
                          <a:gd name="T143" fmla="*/ 3265 h 3298"/>
                          <a:gd name="T144" fmla="+- 0 29525 28350"/>
                          <a:gd name="T145" fmla="*/ T144 w 3311"/>
                          <a:gd name="T146" fmla="*/ 2313 h 3298"/>
                          <a:gd name="T147" fmla="+- 0 29986 28350"/>
                          <a:gd name="T148" fmla="*/ T147 w 3311"/>
                          <a:gd name="T149" fmla="*/ 2762 h 3298"/>
                          <a:gd name="T150" fmla="+- 0 30520 28350"/>
                          <a:gd name="T151" fmla="*/ T150 w 3311"/>
                          <a:gd name="T152" fmla="*/ 2645 h 3298"/>
                          <a:gd name="T153" fmla="+- 0 30279 28350"/>
                          <a:gd name="T154" fmla="*/ T153 w 3311"/>
                          <a:gd name="T155" fmla="*/ 2210 h 3298"/>
                          <a:gd name="T156" fmla="+- 0 30672 28350"/>
                          <a:gd name="T157" fmla="*/ T156 w 3311"/>
                          <a:gd name="T158" fmla="*/ 2179 h 3298"/>
                          <a:gd name="T159" fmla="+- 0 31179 28350"/>
                          <a:gd name="T160" fmla="*/ T159 w 3311"/>
                          <a:gd name="T161" fmla="*/ 2757 h 3298"/>
                          <a:gd name="T162" fmla="+- 0 31661 28350"/>
                          <a:gd name="T163" fmla="*/ T162 w 3311"/>
                          <a:gd name="T164" fmla="*/ 7 h 3298"/>
                          <a:gd name="T165" fmla="+- 0 31192 28350"/>
                          <a:gd name="T166" fmla="*/ T165 w 3311"/>
                          <a:gd name="T167" fmla="*/ 542 h 3298"/>
                          <a:gd name="T168" fmla="+- 0 31627 28350"/>
                          <a:gd name="T169" fmla="*/ T168 w 3311"/>
                          <a:gd name="T170" fmla="*/ 0 h 3298"/>
                          <a:gd name="T171" fmla="+- 0 31245 28350"/>
                          <a:gd name="T172" fmla="*/ T171 w 3311"/>
                          <a:gd name="T173" fmla="*/ 586 h 3298"/>
                        </a:gdLst>
                        <a:ahLst/>
                        <a:cxnLst>
                          <a:cxn ang="0">
                            <a:pos x="T1" y="T2"/>
                          </a:cxn>
                          <a:cxn ang="0">
                            <a:pos x="T4" y="T5"/>
                          </a:cxn>
                          <a:cxn ang="0">
                            <a:pos x="T7" y="T8"/>
                          </a:cxn>
                          <a:cxn ang="0">
                            <a:pos x="T10" y="T11"/>
                          </a:cxn>
                          <a:cxn ang="0">
                            <a:pos x="T13" y="T14"/>
                          </a:cxn>
                          <a:cxn ang="0">
                            <a:pos x="T16" y="T17"/>
                          </a:cxn>
                          <a:cxn ang="0">
                            <a:pos x="T19" y="T20"/>
                          </a:cxn>
                          <a:cxn ang="0">
                            <a:pos x="T22" y="T23"/>
                          </a:cxn>
                          <a:cxn ang="0">
                            <a:pos x="T25" y="T26"/>
                          </a:cxn>
                          <a:cxn ang="0">
                            <a:pos x="T28" y="T29"/>
                          </a:cxn>
                          <a:cxn ang="0">
                            <a:pos x="T31" y="T32"/>
                          </a:cxn>
                          <a:cxn ang="0">
                            <a:pos x="T34" y="T35"/>
                          </a:cxn>
                          <a:cxn ang="0">
                            <a:pos x="T37" y="T38"/>
                          </a:cxn>
                          <a:cxn ang="0">
                            <a:pos x="T40" y="T41"/>
                          </a:cxn>
                          <a:cxn ang="0">
                            <a:pos x="T43" y="T44"/>
                          </a:cxn>
                          <a:cxn ang="0">
                            <a:pos x="T46" y="T47"/>
                          </a:cxn>
                          <a:cxn ang="0">
                            <a:pos x="T49" y="T50"/>
                          </a:cxn>
                          <a:cxn ang="0">
                            <a:pos x="T52" y="T53"/>
                          </a:cxn>
                          <a:cxn ang="0">
                            <a:pos x="T55" y="T56"/>
                          </a:cxn>
                          <a:cxn ang="0">
                            <a:pos x="T58" y="T59"/>
                          </a:cxn>
                          <a:cxn ang="0">
                            <a:pos x="T61" y="T62"/>
                          </a:cxn>
                          <a:cxn ang="0">
                            <a:pos x="T64" y="T65"/>
                          </a:cxn>
                          <a:cxn ang="0">
                            <a:pos x="T67" y="T68"/>
                          </a:cxn>
                          <a:cxn ang="0">
                            <a:pos x="T70" y="T71"/>
                          </a:cxn>
                          <a:cxn ang="0">
                            <a:pos x="T73" y="T74"/>
                          </a:cxn>
                          <a:cxn ang="0">
                            <a:pos x="T76" y="T77"/>
                          </a:cxn>
                          <a:cxn ang="0">
                            <a:pos x="T79" y="T80"/>
                          </a:cxn>
                          <a:cxn ang="0">
                            <a:pos x="T82" y="T83"/>
                          </a:cxn>
                          <a:cxn ang="0">
                            <a:pos x="T85" y="T86"/>
                          </a:cxn>
                          <a:cxn ang="0">
                            <a:pos x="T88" y="T89"/>
                          </a:cxn>
                          <a:cxn ang="0">
                            <a:pos x="T91" y="T92"/>
                          </a:cxn>
                          <a:cxn ang="0">
                            <a:pos x="T94" y="T95"/>
                          </a:cxn>
                          <a:cxn ang="0">
                            <a:pos x="T97" y="T98"/>
                          </a:cxn>
                          <a:cxn ang="0">
                            <a:pos x="T100" y="T101"/>
                          </a:cxn>
                          <a:cxn ang="0">
                            <a:pos x="T103" y="T104"/>
                          </a:cxn>
                          <a:cxn ang="0">
                            <a:pos x="T106" y="T107"/>
                          </a:cxn>
                          <a:cxn ang="0">
                            <a:pos x="T109" y="T110"/>
                          </a:cxn>
                          <a:cxn ang="0">
                            <a:pos x="T112" y="T113"/>
                          </a:cxn>
                          <a:cxn ang="0">
                            <a:pos x="T115" y="T116"/>
                          </a:cxn>
                          <a:cxn ang="0">
                            <a:pos x="T118" y="T119"/>
                          </a:cxn>
                          <a:cxn ang="0">
                            <a:pos x="T121" y="T122"/>
                          </a:cxn>
                          <a:cxn ang="0">
                            <a:pos x="T124" y="T125"/>
                          </a:cxn>
                          <a:cxn ang="0">
                            <a:pos x="T127" y="T128"/>
                          </a:cxn>
                          <a:cxn ang="0">
                            <a:pos x="T130" y="T131"/>
                          </a:cxn>
                          <a:cxn ang="0">
                            <a:pos x="T133" y="T134"/>
                          </a:cxn>
                          <a:cxn ang="0">
                            <a:pos x="T136" y="T137"/>
                          </a:cxn>
                          <a:cxn ang="0">
                            <a:pos x="T139" y="T140"/>
                          </a:cxn>
                          <a:cxn ang="0">
                            <a:pos x="T142" y="T143"/>
                          </a:cxn>
                          <a:cxn ang="0">
                            <a:pos x="T145" y="T146"/>
                          </a:cxn>
                          <a:cxn ang="0">
                            <a:pos x="T148" y="T149"/>
                          </a:cxn>
                          <a:cxn ang="0">
                            <a:pos x="T151" y="T152"/>
                          </a:cxn>
                          <a:cxn ang="0">
                            <a:pos x="T154" y="T155"/>
                          </a:cxn>
                          <a:cxn ang="0">
                            <a:pos x="T157" y="T158"/>
                          </a:cxn>
                          <a:cxn ang="0">
                            <a:pos x="T160" y="T161"/>
                          </a:cxn>
                          <a:cxn ang="0">
                            <a:pos x="T163" y="T164"/>
                          </a:cxn>
                          <a:cxn ang="0">
                            <a:pos x="T166" y="T167"/>
                          </a:cxn>
                          <a:cxn ang="0">
                            <a:pos x="T169" y="T170"/>
                          </a:cxn>
                          <a:cxn ang="0">
                            <a:pos x="T172" y="T173"/>
                          </a:cxn>
                        </a:cxnLst>
                        <a:rect l="0" t="0" r="r" b="b"/>
                        <a:pathLst>
                          <a:path w="3311" h="3298">
                            <a:moveTo>
                              <a:pt x="586" y="715"/>
                            </a:moveTo>
                            <a:lnTo>
                              <a:pt x="573" y="648"/>
                            </a:lnTo>
                            <a:lnTo>
                              <a:pt x="553" y="619"/>
                            </a:lnTo>
                            <a:lnTo>
                              <a:pt x="553" y="715"/>
                            </a:lnTo>
                            <a:lnTo>
                              <a:pt x="553" y="959"/>
                            </a:lnTo>
                            <a:lnTo>
                              <a:pt x="542" y="1013"/>
                            </a:lnTo>
                            <a:lnTo>
                              <a:pt x="512" y="1056"/>
                            </a:lnTo>
                            <a:lnTo>
                              <a:pt x="469" y="1086"/>
                            </a:lnTo>
                            <a:lnTo>
                              <a:pt x="415" y="1097"/>
                            </a:lnTo>
                            <a:lnTo>
                              <a:pt x="34" y="1097"/>
                            </a:lnTo>
                            <a:lnTo>
                              <a:pt x="34" y="715"/>
                            </a:lnTo>
                            <a:lnTo>
                              <a:pt x="44" y="661"/>
                            </a:lnTo>
                            <a:lnTo>
                              <a:pt x="74" y="618"/>
                            </a:lnTo>
                            <a:lnTo>
                              <a:pt x="117" y="588"/>
                            </a:lnTo>
                            <a:lnTo>
                              <a:pt x="171" y="577"/>
                            </a:lnTo>
                            <a:lnTo>
                              <a:pt x="415" y="577"/>
                            </a:lnTo>
                            <a:lnTo>
                              <a:pt x="469" y="588"/>
                            </a:lnTo>
                            <a:lnTo>
                              <a:pt x="512" y="618"/>
                            </a:lnTo>
                            <a:lnTo>
                              <a:pt x="542" y="661"/>
                            </a:lnTo>
                            <a:lnTo>
                              <a:pt x="553" y="715"/>
                            </a:lnTo>
                            <a:lnTo>
                              <a:pt x="553" y="619"/>
                            </a:lnTo>
                            <a:lnTo>
                              <a:pt x="536" y="594"/>
                            </a:lnTo>
                            <a:lnTo>
                              <a:pt x="511" y="577"/>
                            </a:lnTo>
                            <a:lnTo>
                              <a:pt x="482" y="558"/>
                            </a:lnTo>
                            <a:lnTo>
                              <a:pt x="415" y="544"/>
                            </a:lnTo>
                            <a:lnTo>
                              <a:pt x="171" y="544"/>
                            </a:lnTo>
                            <a:lnTo>
                              <a:pt x="104" y="558"/>
                            </a:lnTo>
                            <a:lnTo>
                              <a:pt x="50" y="594"/>
                            </a:lnTo>
                            <a:lnTo>
                              <a:pt x="14" y="648"/>
                            </a:lnTo>
                            <a:lnTo>
                              <a:pt x="0" y="715"/>
                            </a:lnTo>
                            <a:lnTo>
                              <a:pt x="0" y="1123"/>
                            </a:lnTo>
                            <a:lnTo>
                              <a:pt x="8" y="1130"/>
                            </a:lnTo>
                            <a:lnTo>
                              <a:pt x="415" y="1130"/>
                            </a:lnTo>
                            <a:lnTo>
                              <a:pt x="482" y="1117"/>
                            </a:lnTo>
                            <a:lnTo>
                              <a:pt x="511" y="1097"/>
                            </a:lnTo>
                            <a:lnTo>
                              <a:pt x="536" y="1080"/>
                            </a:lnTo>
                            <a:lnTo>
                              <a:pt x="573" y="1026"/>
                            </a:lnTo>
                            <a:lnTo>
                              <a:pt x="586" y="959"/>
                            </a:lnTo>
                            <a:lnTo>
                              <a:pt x="586" y="715"/>
                            </a:lnTo>
                            <a:moveTo>
                              <a:pt x="3311" y="2192"/>
                            </a:moveTo>
                            <a:lnTo>
                              <a:pt x="3303" y="2185"/>
                            </a:lnTo>
                            <a:lnTo>
                              <a:pt x="3277" y="2185"/>
                            </a:lnTo>
                            <a:lnTo>
                              <a:pt x="3277" y="2218"/>
                            </a:lnTo>
                            <a:lnTo>
                              <a:pt x="3277" y="2600"/>
                            </a:lnTo>
                            <a:lnTo>
                              <a:pt x="3267" y="2653"/>
                            </a:lnTo>
                            <a:lnTo>
                              <a:pt x="3237" y="2697"/>
                            </a:lnTo>
                            <a:lnTo>
                              <a:pt x="3194" y="2727"/>
                            </a:lnTo>
                            <a:lnTo>
                              <a:pt x="3140" y="2737"/>
                            </a:lnTo>
                            <a:lnTo>
                              <a:pt x="2895" y="2737"/>
                            </a:lnTo>
                            <a:lnTo>
                              <a:pt x="2842" y="2727"/>
                            </a:lnTo>
                            <a:lnTo>
                              <a:pt x="2799" y="2697"/>
                            </a:lnTo>
                            <a:lnTo>
                              <a:pt x="2769" y="2653"/>
                            </a:lnTo>
                            <a:lnTo>
                              <a:pt x="2758" y="2600"/>
                            </a:lnTo>
                            <a:lnTo>
                              <a:pt x="2758" y="2355"/>
                            </a:lnTo>
                            <a:lnTo>
                              <a:pt x="2769" y="2302"/>
                            </a:lnTo>
                            <a:lnTo>
                              <a:pt x="2799" y="2258"/>
                            </a:lnTo>
                            <a:lnTo>
                              <a:pt x="2842" y="2229"/>
                            </a:lnTo>
                            <a:lnTo>
                              <a:pt x="2895" y="2218"/>
                            </a:lnTo>
                            <a:lnTo>
                              <a:pt x="3017" y="2218"/>
                            </a:lnTo>
                            <a:lnTo>
                              <a:pt x="3277" y="2218"/>
                            </a:lnTo>
                            <a:lnTo>
                              <a:pt x="3277" y="2185"/>
                            </a:lnTo>
                            <a:lnTo>
                              <a:pt x="3147" y="2185"/>
                            </a:lnTo>
                            <a:lnTo>
                              <a:pt x="3161" y="2179"/>
                            </a:lnTo>
                            <a:lnTo>
                              <a:pt x="3219" y="2134"/>
                            </a:lnTo>
                            <a:lnTo>
                              <a:pt x="3263" y="2077"/>
                            </a:lnTo>
                            <a:lnTo>
                              <a:pt x="3292" y="2008"/>
                            </a:lnTo>
                            <a:lnTo>
                              <a:pt x="3302" y="1933"/>
                            </a:lnTo>
                            <a:lnTo>
                              <a:pt x="3302" y="1512"/>
                            </a:lnTo>
                            <a:lnTo>
                              <a:pt x="3302" y="1130"/>
                            </a:lnTo>
                            <a:lnTo>
                              <a:pt x="3302" y="1104"/>
                            </a:lnTo>
                            <a:lnTo>
                              <a:pt x="3295" y="1097"/>
                            </a:lnTo>
                            <a:lnTo>
                              <a:pt x="3269" y="1097"/>
                            </a:lnTo>
                            <a:lnTo>
                              <a:pt x="3269" y="1130"/>
                            </a:lnTo>
                            <a:lnTo>
                              <a:pt x="3269" y="1512"/>
                            </a:lnTo>
                            <a:lnTo>
                              <a:pt x="3269" y="1608"/>
                            </a:lnTo>
                            <a:lnTo>
                              <a:pt x="3269" y="1933"/>
                            </a:lnTo>
                            <a:lnTo>
                              <a:pt x="3256" y="2012"/>
                            </a:lnTo>
                            <a:lnTo>
                              <a:pt x="3220" y="2081"/>
                            </a:lnTo>
                            <a:lnTo>
                              <a:pt x="3166" y="2136"/>
                            </a:lnTo>
                            <a:lnTo>
                              <a:pt x="3096" y="2172"/>
                            </a:lnTo>
                            <a:lnTo>
                              <a:pt x="3017" y="2185"/>
                            </a:lnTo>
                            <a:lnTo>
                              <a:pt x="2895" y="2185"/>
                            </a:lnTo>
                            <a:lnTo>
                              <a:pt x="2466" y="2185"/>
                            </a:lnTo>
                            <a:lnTo>
                              <a:pt x="2387" y="2172"/>
                            </a:lnTo>
                            <a:lnTo>
                              <a:pt x="2318" y="2136"/>
                            </a:lnTo>
                            <a:lnTo>
                              <a:pt x="2263" y="2081"/>
                            </a:lnTo>
                            <a:lnTo>
                              <a:pt x="2227" y="2012"/>
                            </a:lnTo>
                            <a:lnTo>
                              <a:pt x="2214" y="1933"/>
                            </a:lnTo>
                            <a:lnTo>
                              <a:pt x="2214" y="1924"/>
                            </a:lnTo>
                            <a:lnTo>
                              <a:pt x="2214" y="1382"/>
                            </a:lnTo>
                            <a:lnTo>
                              <a:pt x="2227" y="1303"/>
                            </a:lnTo>
                            <a:lnTo>
                              <a:pt x="2263" y="1233"/>
                            </a:lnTo>
                            <a:lnTo>
                              <a:pt x="2318" y="1179"/>
                            </a:lnTo>
                            <a:lnTo>
                              <a:pt x="2387" y="1143"/>
                            </a:lnTo>
                            <a:lnTo>
                              <a:pt x="2466" y="1130"/>
                            </a:lnTo>
                            <a:lnTo>
                              <a:pt x="2596" y="1130"/>
                            </a:lnTo>
                            <a:lnTo>
                              <a:pt x="2791" y="1130"/>
                            </a:lnTo>
                            <a:lnTo>
                              <a:pt x="2766" y="1147"/>
                            </a:lnTo>
                            <a:lnTo>
                              <a:pt x="2730" y="1201"/>
                            </a:lnTo>
                            <a:lnTo>
                              <a:pt x="2716" y="1267"/>
                            </a:lnTo>
                            <a:lnTo>
                              <a:pt x="2716" y="1675"/>
                            </a:lnTo>
                            <a:lnTo>
                              <a:pt x="2724" y="1683"/>
                            </a:lnTo>
                            <a:lnTo>
                              <a:pt x="3132" y="1683"/>
                            </a:lnTo>
                            <a:lnTo>
                              <a:pt x="3198" y="1669"/>
                            </a:lnTo>
                            <a:lnTo>
                              <a:pt x="3228" y="1649"/>
                            </a:lnTo>
                            <a:lnTo>
                              <a:pt x="3252" y="1633"/>
                            </a:lnTo>
                            <a:lnTo>
                              <a:pt x="3269" y="1608"/>
                            </a:lnTo>
                            <a:lnTo>
                              <a:pt x="3269" y="1512"/>
                            </a:lnTo>
                            <a:lnTo>
                              <a:pt x="3258" y="1565"/>
                            </a:lnTo>
                            <a:lnTo>
                              <a:pt x="3229" y="1609"/>
                            </a:lnTo>
                            <a:lnTo>
                              <a:pt x="3185" y="1638"/>
                            </a:lnTo>
                            <a:lnTo>
                              <a:pt x="3132" y="1649"/>
                            </a:lnTo>
                            <a:lnTo>
                              <a:pt x="2750" y="1649"/>
                            </a:lnTo>
                            <a:lnTo>
                              <a:pt x="2750" y="1267"/>
                            </a:lnTo>
                            <a:lnTo>
                              <a:pt x="2761" y="1214"/>
                            </a:lnTo>
                            <a:lnTo>
                              <a:pt x="2790" y="1170"/>
                            </a:lnTo>
                            <a:lnTo>
                              <a:pt x="2834" y="1141"/>
                            </a:lnTo>
                            <a:lnTo>
                              <a:pt x="2887" y="1130"/>
                            </a:lnTo>
                            <a:lnTo>
                              <a:pt x="3269" y="1130"/>
                            </a:lnTo>
                            <a:lnTo>
                              <a:pt x="3269" y="1097"/>
                            </a:lnTo>
                            <a:lnTo>
                              <a:pt x="2887" y="1097"/>
                            </a:lnTo>
                            <a:lnTo>
                              <a:pt x="2692" y="1097"/>
                            </a:lnTo>
                            <a:lnTo>
                              <a:pt x="2717" y="1080"/>
                            </a:lnTo>
                            <a:lnTo>
                              <a:pt x="2753" y="1026"/>
                            </a:lnTo>
                            <a:lnTo>
                              <a:pt x="2767" y="959"/>
                            </a:lnTo>
                            <a:lnTo>
                              <a:pt x="2767" y="715"/>
                            </a:lnTo>
                            <a:lnTo>
                              <a:pt x="2753" y="648"/>
                            </a:lnTo>
                            <a:lnTo>
                              <a:pt x="2733" y="619"/>
                            </a:lnTo>
                            <a:lnTo>
                              <a:pt x="2733" y="715"/>
                            </a:lnTo>
                            <a:lnTo>
                              <a:pt x="2733" y="959"/>
                            </a:lnTo>
                            <a:lnTo>
                              <a:pt x="2723" y="1013"/>
                            </a:lnTo>
                            <a:lnTo>
                              <a:pt x="2693" y="1056"/>
                            </a:lnTo>
                            <a:lnTo>
                              <a:pt x="2649" y="1086"/>
                            </a:lnTo>
                            <a:lnTo>
                              <a:pt x="2596" y="1097"/>
                            </a:lnTo>
                            <a:lnTo>
                              <a:pt x="2466" y="1097"/>
                            </a:lnTo>
                            <a:lnTo>
                              <a:pt x="2336" y="1097"/>
                            </a:lnTo>
                            <a:lnTo>
                              <a:pt x="2336" y="1130"/>
                            </a:lnTo>
                            <a:lnTo>
                              <a:pt x="2322" y="1136"/>
                            </a:lnTo>
                            <a:lnTo>
                              <a:pt x="2265" y="1180"/>
                            </a:lnTo>
                            <a:lnTo>
                              <a:pt x="2220" y="1238"/>
                            </a:lnTo>
                            <a:lnTo>
                              <a:pt x="2214" y="1252"/>
                            </a:lnTo>
                            <a:lnTo>
                              <a:pt x="2214" y="1130"/>
                            </a:lnTo>
                            <a:lnTo>
                              <a:pt x="2336" y="1130"/>
                            </a:lnTo>
                            <a:lnTo>
                              <a:pt x="2336" y="1097"/>
                            </a:lnTo>
                            <a:lnTo>
                              <a:pt x="2214" y="1097"/>
                            </a:lnTo>
                            <a:lnTo>
                              <a:pt x="2214" y="1096"/>
                            </a:lnTo>
                            <a:lnTo>
                              <a:pt x="2214" y="836"/>
                            </a:lnTo>
                            <a:lnTo>
                              <a:pt x="2214" y="715"/>
                            </a:lnTo>
                            <a:lnTo>
                              <a:pt x="2225" y="661"/>
                            </a:lnTo>
                            <a:lnTo>
                              <a:pt x="2254" y="618"/>
                            </a:lnTo>
                            <a:lnTo>
                              <a:pt x="2298" y="588"/>
                            </a:lnTo>
                            <a:lnTo>
                              <a:pt x="2351" y="577"/>
                            </a:lnTo>
                            <a:lnTo>
                              <a:pt x="2596" y="577"/>
                            </a:lnTo>
                            <a:lnTo>
                              <a:pt x="2649" y="588"/>
                            </a:lnTo>
                            <a:lnTo>
                              <a:pt x="2693" y="618"/>
                            </a:lnTo>
                            <a:lnTo>
                              <a:pt x="2723" y="661"/>
                            </a:lnTo>
                            <a:lnTo>
                              <a:pt x="2733" y="715"/>
                            </a:lnTo>
                            <a:lnTo>
                              <a:pt x="2733" y="619"/>
                            </a:lnTo>
                            <a:lnTo>
                              <a:pt x="2717" y="594"/>
                            </a:lnTo>
                            <a:lnTo>
                              <a:pt x="2692" y="577"/>
                            </a:lnTo>
                            <a:lnTo>
                              <a:pt x="2662" y="558"/>
                            </a:lnTo>
                            <a:lnTo>
                              <a:pt x="2596" y="544"/>
                            </a:lnTo>
                            <a:lnTo>
                              <a:pt x="2351" y="544"/>
                            </a:lnTo>
                            <a:lnTo>
                              <a:pt x="2285" y="558"/>
                            </a:lnTo>
                            <a:lnTo>
                              <a:pt x="2231" y="594"/>
                            </a:lnTo>
                            <a:lnTo>
                              <a:pt x="2214" y="619"/>
                            </a:lnTo>
                            <a:lnTo>
                              <a:pt x="2214" y="33"/>
                            </a:lnTo>
                            <a:lnTo>
                              <a:pt x="2214" y="7"/>
                            </a:lnTo>
                            <a:lnTo>
                              <a:pt x="2210" y="4"/>
                            </a:lnTo>
                            <a:lnTo>
                              <a:pt x="2207" y="0"/>
                            </a:lnTo>
                            <a:lnTo>
                              <a:pt x="2181" y="0"/>
                            </a:lnTo>
                            <a:lnTo>
                              <a:pt x="2181" y="511"/>
                            </a:lnTo>
                            <a:lnTo>
                              <a:pt x="2181" y="715"/>
                            </a:lnTo>
                            <a:lnTo>
                              <a:pt x="2181" y="836"/>
                            </a:lnTo>
                            <a:lnTo>
                              <a:pt x="2181" y="967"/>
                            </a:lnTo>
                            <a:lnTo>
                              <a:pt x="2181" y="1088"/>
                            </a:lnTo>
                            <a:lnTo>
                              <a:pt x="2181" y="1122"/>
                            </a:lnTo>
                            <a:lnTo>
                              <a:pt x="2181" y="1123"/>
                            </a:lnTo>
                            <a:lnTo>
                              <a:pt x="2181" y="1382"/>
                            </a:lnTo>
                            <a:lnTo>
                              <a:pt x="2181" y="1503"/>
                            </a:lnTo>
                            <a:lnTo>
                              <a:pt x="2181" y="1599"/>
                            </a:lnTo>
                            <a:lnTo>
                              <a:pt x="2181" y="1924"/>
                            </a:lnTo>
                            <a:lnTo>
                              <a:pt x="2168" y="2004"/>
                            </a:lnTo>
                            <a:lnTo>
                              <a:pt x="2132" y="2073"/>
                            </a:lnTo>
                            <a:lnTo>
                              <a:pt x="2077" y="2128"/>
                            </a:lnTo>
                            <a:lnTo>
                              <a:pt x="2008" y="2163"/>
                            </a:lnTo>
                            <a:lnTo>
                              <a:pt x="1929" y="2176"/>
                            </a:lnTo>
                            <a:lnTo>
                              <a:pt x="1799" y="2176"/>
                            </a:lnTo>
                            <a:lnTo>
                              <a:pt x="1604" y="2176"/>
                            </a:lnTo>
                            <a:lnTo>
                              <a:pt x="1628" y="2160"/>
                            </a:lnTo>
                            <a:lnTo>
                              <a:pt x="1665" y="2105"/>
                            </a:lnTo>
                            <a:lnTo>
                              <a:pt x="1679" y="2039"/>
                            </a:lnTo>
                            <a:lnTo>
                              <a:pt x="1679" y="1794"/>
                            </a:lnTo>
                            <a:lnTo>
                              <a:pt x="1665" y="1728"/>
                            </a:lnTo>
                            <a:lnTo>
                              <a:pt x="1645" y="1699"/>
                            </a:lnTo>
                            <a:lnTo>
                              <a:pt x="1645" y="1794"/>
                            </a:lnTo>
                            <a:lnTo>
                              <a:pt x="1645" y="2039"/>
                            </a:lnTo>
                            <a:lnTo>
                              <a:pt x="1634" y="2093"/>
                            </a:lnTo>
                            <a:lnTo>
                              <a:pt x="1605" y="2136"/>
                            </a:lnTo>
                            <a:lnTo>
                              <a:pt x="1561" y="2166"/>
                            </a:lnTo>
                            <a:lnTo>
                              <a:pt x="1508" y="2176"/>
                            </a:lnTo>
                            <a:lnTo>
                              <a:pt x="1378" y="2176"/>
                            </a:lnTo>
                            <a:lnTo>
                              <a:pt x="1248" y="2176"/>
                            </a:lnTo>
                            <a:lnTo>
                              <a:pt x="1248" y="2210"/>
                            </a:lnTo>
                            <a:lnTo>
                              <a:pt x="1234" y="2215"/>
                            </a:lnTo>
                            <a:lnTo>
                              <a:pt x="1176" y="2260"/>
                            </a:lnTo>
                            <a:lnTo>
                              <a:pt x="1132" y="2318"/>
                            </a:lnTo>
                            <a:lnTo>
                              <a:pt x="1126" y="2331"/>
                            </a:lnTo>
                            <a:lnTo>
                              <a:pt x="1126" y="2218"/>
                            </a:lnTo>
                            <a:lnTo>
                              <a:pt x="1126" y="2210"/>
                            </a:lnTo>
                            <a:lnTo>
                              <a:pt x="1248" y="2210"/>
                            </a:lnTo>
                            <a:lnTo>
                              <a:pt x="1248" y="2176"/>
                            </a:lnTo>
                            <a:lnTo>
                              <a:pt x="1126" y="2176"/>
                            </a:lnTo>
                            <a:lnTo>
                              <a:pt x="1126" y="1794"/>
                            </a:lnTo>
                            <a:lnTo>
                              <a:pt x="1137" y="1741"/>
                            </a:lnTo>
                            <a:lnTo>
                              <a:pt x="1166" y="1697"/>
                            </a:lnTo>
                            <a:lnTo>
                              <a:pt x="1210" y="1668"/>
                            </a:lnTo>
                            <a:lnTo>
                              <a:pt x="1263" y="1657"/>
                            </a:lnTo>
                            <a:lnTo>
                              <a:pt x="1508" y="1657"/>
                            </a:lnTo>
                            <a:lnTo>
                              <a:pt x="1561" y="1668"/>
                            </a:lnTo>
                            <a:lnTo>
                              <a:pt x="1605" y="1697"/>
                            </a:lnTo>
                            <a:lnTo>
                              <a:pt x="1634" y="1741"/>
                            </a:lnTo>
                            <a:lnTo>
                              <a:pt x="1645" y="1794"/>
                            </a:lnTo>
                            <a:lnTo>
                              <a:pt x="1645" y="1699"/>
                            </a:lnTo>
                            <a:lnTo>
                              <a:pt x="1628" y="1674"/>
                            </a:lnTo>
                            <a:lnTo>
                              <a:pt x="1604" y="1657"/>
                            </a:lnTo>
                            <a:lnTo>
                              <a:pt x="1574" y="1637"/>
                            </a:lnTo>
                            <a:lnTo>
                              <a:pt x="1508" y="1624"/>
                            </a:lnTo>
                            <a:lnTo>
                              <a:pt x="1263" y="1624"/>
                            </a:lnTo>
                            <a:lnTo>
                              <a:pt x="1197" y="1637"/>
                            </a:lnTo>
                            <a:lnTo>
                              <a:pt x="1143" y="1674"/>
                            </a:lnTo>
                            <a:lnTo>
                              <a:pt x="1126" y="1699"/>
                            </a:lnTo>
                            <a:lnTo>
                              <a:pt x="1126" y="1512"/>
                            </a:lnTo>
                            <a:lnTo>
                              <a:pt x="1126" y="1374"/>
                            </a:lnTo>
                            <a:lnTo>
                              <a:pt x="1139" y="1294"/>
                            </a:lnTo>
                            <a:lnTo>
                              <a:pt x="1175" y="1225"/>
                            </a:lnTo>
                            <a:lnTo>
                              <a:pt x="1229" y="1170"/>
                            </a:lnTo>
                            <a:lnTo>
                              <a:pt x="1299" y="1134"/>
                            </a:lnTo>
                            <a:lnTo>
                              <a:pt x="1378" y="1122"/>
                            </a:lnTo>
                            <a:lnTo>
                              <a:pt x="1703" y="1122"/>
                            </a:lnTo>
                            <a:lnTo>
                              <a:pt x="1678" y="1138"/>
                            </a:lnTo>
                            <a:lnTo>
                              <a:pt x="1642" y="1192"/>
                            </a:lnTo>
                            <a:lnTo>
                              <a:pt x="1628" y="1259"/>
                            </a:lnTo>
                            <a:lnTo>
                              <a:pt x="1628" y="1503"/>
                            </a:lnTo>
                            <a:lnTo>
                              <a:pt x="1642" y="1570"/>
                            </a:lnTo>
                            <a:lnTo>
                              <a:pt x="1678" y="1624"/>
                            </a:lnTo>
                            <a:lnTo>
                              <a:pt x="1733" y="1661"/>
                            </a:lnTo>
                            <a:lnTo>
                              <a:pt x="1799" y="1674"/>
                            </a:lnTo>
                            <a:lnTo>
                              <a:pt x="2044" y="1674"/>
                            </a:lnTo>
                            <a:lnTo>
                              <a:pt x="2110" y="1661"/>
                            </a:lnTo>
                            <a:lnTo>
                              <a:pt x="2139" y="1641"/>
                            </a:lnTo>
                            <a:lnTo>
                              <a:pt x="2164" y="1624"/>
                            </a:lnTo>
                            <a:lnTo>
                              <a:pt x="2181" y="1599"/>
                            </a:lnTo>
                            <a:lnTo>
                              <a:pt x="2181" y="1503"/>
                            </a:lnTo>
                            <a:lnTo>
                              <a:pt x="2170" y="1557"/>
                            </a:lnTo>
                            <a:lnTo>
                              <a:pt x="2141" y="1600"/>
                            </a:lnTo>
                            <a:lnTo>
                              <a:pt x="2097" y="1630"/>
                            </a:lnTo>
                            <a:lnTo>
                              <a:pt x="2044" y="1641"/>
                            </a:lnTo>
                            <a:lnTo>
                              <a:pt x="1799" y="1641"/>
                            </a:lnTo>
                            <a:lnTo>
                              <a:pt x="1746" y="1630"/>
                            </a:lnTo>
                            <a:lnTo>
                              <a:pt x="1702" y="1600"/>
                            </a:lnTo>
                            <a:lnTo>
                              <a:pt x="1672" y="1557"/>
                            </a:lnTo>
                            <a:lnTo>
                              <a:pt x="1662" y="1503"/>
                            </a:lnTo>
                            <a:lnTo>
                              <a:pt x="1662" y="1259"/>
                            </a:lnTo>
                            <a:lnTo>
                              <a:pt x="1672" y="1205"/>
                            </a:lnTo>
                            <a:lnTo>
                              <a:pt x="1702" y="1162"/>
                            </a:lnTo>
                            <a:lnTo>
                              <a:pt x="1746" y="1132"/>
                            </a:lnTo>
                            <a:lnTo>
                              <a:pt x="1799" y="1122"/>
                            </a:lnTo>
                            <a:lnTo>
                              <a:pt x="1929" y="1122"/>
                            </a:lnTo>
                            <a:lnTo>
                              <a:pt x="2181" y="1122"/>
                            </a:lnTo>
                            <a:lnTo>
                              <a:pt x="2181" y="1088"/>
                            </a:lnTo>
                            <a:lnTo>
                              <a:pt x="2059" y="1088"/>
                            </a:lnTo>
                            <a:lnTo>
                              <a:pt x="2073" y="1083"/>
                            </a:lnTo>
                            <a:lnTo>
                              <a:pt x="2130" y="1038"/>
                            </a:lnTo>
                            <a:lnTo>
                              <a:pt x="2175" y="980"/>
                            </a:lnTo>
                            <a:lnTo>
                              <a:pt x="2181" y="967"/>
                            </a:lnTo>
                            <a:lnTo>
                              <a:pt x="2181" y="836"/>
                            </a:lnTo>
                            <a:lnTo>
                              <a:pt x="2168" y="916"/>
                            </a:lnTo>
                            <a:lnTo>
                              <a:pt x="2132" y="985"/>
                            </a:lnTo>
                            <a:lnTo>
                              <a:pt x="2077" y="1039"/>
                            </a:lnTo>
                            <a:lnTo>
                              <a:pt x="2008" y="1075"/>
                            </a:lnTo>
                            <a:lnTo>
                              <a:pt x="1929" y="1088"/>
                            </a:lnTo>
                            <a:lnTo>
                              <a:pt x="1799" y="1088"/>
                            </a:lnTo>
                            <a:lnTo>
                              <a:pt x="1378" y="1088"/>
                            </a:lnTo>
                            <a:lnTo>
                              <a:pt x="1299" y="1075"/>
                            </a:lnTo>
                            <a:lnTo>
                              <a:pt x="1229" y="1039"/>
                            </a:lnTo>
                            <a:lnTo>
                              <a:pt x="1175" y="985"/>
                            </a:lnTo>
                            <a:lnTo>
                              <a:pt x="1139" y="916"/>
                            </a:lnTo>
                            <a:lnTo>
                              <a:pt x="1126" y="836"/>
                            </a:lnTo>
                            <a:lnTo>
                              <a:pt x="1126" y="415"/>
                            </a:lnTo>
                            <a:lnTo>
                              <a:pt x="1126" y="286"/>
                            </a:lnTo>
                            <a:lnTo>
                              <a:pt x="1139" y="206"/>
                            </a:lnTo>
                            <a:lnTo>
                              <a:pt x="1175" y="137"/>
                            </a:lnTo>
                            <a:lnTo>
                              <a:pt x="1229" y="82"/>
                            </a:lnTo>
                            <a:lnTo>
                              <a:pt x="1299" y="46"/>
                            </a:lnTo>
                            <a:lnTo>
                              <a:pt x="1378" y="33"/>
                            </a:lnTo>
                            <a:lnTo>
                              <a:pt x="1703" y="33"/>
                            </a:lnTo>
                            <a:lnTo>
                              <a:pt x="1678" y="50"/>
                            </a:lnTo>
                            <a:lnTo>
                              <a:pt x="1642" y="104"/>
                            </a:lnTo>
                            <a:lnTo>
                              <a:pt x="1628" y="171"/>
                            </a:lnTo>
                            <a:lnTo>
                              <a:pt x="1628" y="578"/>
                            </a:lnTo>
                            <a:lnTo>
                              <a:pt x="1636" y="586"/>
                            </a:lnTo>
                            <a:lnTo>
                              <a:pt x="2044" y="586"/>
                            </a:lnTo>
                            <a:lnTo>
                              <a:pt x="2110" y="572"/>
                            </a:lnTo>
                            <a:lnTo>
                              <a:pt x="2139" y="553"/>
                            </a:lnTo>
                            <a:lnTo>
                              <a:pt x="2164" y="536"/>
                            </a:lnTo>
                            <a:lnTo>
                              <a:pt x="2181" y="511"/>
                            </a:lnTo>
                            <a:lnTo>
                              <a:pt x="2181" y="0"/>
                            </a:lnTo>
                            <a:lnTo>
                              <a:pt x="2181" y="33"/>
                            </a:lnTo>
                            <a:lnTo>
                              <a:pt x="2181" y="415"/>
                            </a:lnTo>
                            <a:lnTo>
                              <a:pt x="2170" y="469"/>
                            </a:lnTo>
                            <a:lnTo>
                              <a:pt x="2141" y="512"/>
                            </a:lnTo>
                            <a:lnTo>
                              <a:pt x="2097" y="542"/>
                            </a:lnTo>
                            <a:lnTo>
                              <a:pt x="2044" y="553"/>
                            </a:lnTo>
                            <a:lnTo>
                              <a:pt x="1662" y="553"/>
                            </a:lnTo>
                            <a:lnTo>
                              <a:pt x="1662" y="171"/>
                            </a:lnTo>
                            <a:lnTo>
                              <a:pt x="1672" y="117"/>
                            </a:lnTo>
                            <a:lnTo>
                              <a:pt x="1702" y="74"/>
                            </a:lnTo>
                            <a:lnTo>
                              <a:pt x="1746" y="44"/>
                            </a:lnTo>
                            <a:lnTo>
                              <a:pt x="1799" y="33"/>
                            </a:lnTo>
                            <a:lnTo>
                              <a:pt x="2181" y="33"/>
                            </a:lnTo>
                            <a:lnTo>
                              <a:pt x="2181" y="0"/>
                            </a:lnTo>
                            <a:lnTo>
                              <a:pt x="1799" y="0"/>
                            </a:lnTo>
                            <a:lnTo>
                              <a:pt x="1378" y="0"/>
                            </a:lnTo>
                            <a:lnTo>
                              <a:pt x="1302" y="10"/>
                            </a:lnTo>
                            <a:lnTo>
                              <a:pt x="1234" y="39"/>
                            </a:lnTo>
                            <a:lnTo>
                              <a:pt x="1176" y="84"/>
                            </a:lnTo>
                            <a:lnTo>
                              <a:pt x="1132" y="142"/>
                            </a:lnTo>
                            <a:lnTo>
                              <a:pt x="1126" y="155"/>
                            </a:lnTo>
                            <a:lnTo>
                              <a:pt x="1126" y="33"/>
                            </a:lnTo>
                            <a:lnTo>
                              <a:pt x="1126" y="7"/>
                            </a:lnTo>
                            <a:lnTo>
                              <a:pt x="1119" y="0"/>
                            </a:lnTo>
                            <a:lnTo>
                              <a:pt x="1093" y="0"/>
                            </a:lnTo>
                            <a:lnTo>
                              <a:pt x="1093" y="33"/>
                            </a:lnTo>
                            <a:lnTo>
                              <a:pt x="1093" y="286"/>
                            </a:lnTo>
                            <a:lnTo>
                              <a:pt x="1093" y="415"/>
                            </a:lnTo>
                            <a:lnTo>
                              <a:pt x="1082" y="469"/>
                            </a:lnTo>
                            <a:lnTo>
                              <a:pt x="1052" y="512"/>
                            </a:lnTo>
                            <a:lnTo>
                              <a:pt x="1009" y="542"/>
                            </a:lnTo>
                            <a:lnTo>
                              <a:pt x="955" y="553"/>
                            </a:lnTo>
                            <a:lnTo>
                              <a:pt x="711" y="553"/>
                            </a:lnTo>
                            <a:lnTo>
                              <a:pt x="657" y="542"/>
                            </a:lnTo>
                            <a:lnTo>
                              <a:pt x="614" y="512"/>
                            </a:lnTo>
                            <a:lnTo>
                              <a:pt x="584" y="469"/>
                            </a:lnTo>
                            <a:lnTo>
                              <a:pt x="573" y="415"/>
                            </a:lnTo>
                            <a:lnTo>
                              <a:pt x="573" y="171"/>
                            </a:lnTo>
                            <a:lnTo>
                              <a:pt x="584" y="117"/>
                            </a:lnTo>
                            <a:lnTo>
                              <a:pt x="614" y="74"/>
                            </a:lnTo>
                            <a:lnTo>
                              <a:pt x="657" y="44"/>
                            </a:lnTo>
                            <a:lnTo>
                              <a:pt x="711" y="33"/>
                            </a:lnTo>
                            <a:lnTo>
                              <a:pt x="1093" y="33"/>
                            </a:lnTo>
                            <a:lnTo>
                              <a:pt x="1093" y="0"/>
                            </a:lnTo>
                            <a:lnTo>
                              <a:pt x="711" y="0"/>
                            </a:lnTo>
                            <a:lnTo>
                              <a:pt x="644" y="13"/>
                            </a:lnTo>
                            <a:lnTo>
                              <a:pt x="590" y="50"/>
                            </a:lnTo>
                            <a:lnTo>
                              <a:pt x="554" y="104"/>
                            </a:lnTo>
                            <a:lnTo>
                              <a:pt x="540" y="171"/>
                            </a:lnTo>
                            <a:lnTo>
                              <a:pt x="540" y="415"/>
                            </a:lnTo>
                            <a:lnTo>
                              <a:pt x="554" y="482"/>
                            </a:lnTo>
                            <a:lnTo>
                              <a:pt x="590" y="536"/>
                            </a:lnTo>
                            <a:lnTo>
                              <a:pt x="644" y="572"/>
                            </a:lnTo>
                            <a:lnTo>
                              <a:pt x="711" y="586"/>
                            </a:lnTo>
                            <a:lnTo>
                              <a:pt x="955" y="586"/>
                            </a:lnTo>
                            <a:lnTo>
                              <a:pt x="1022" y="572"/>
                            </a:lnTo>
                            <a:lnTo>
                              <a:pt x="1051" y="553"/>
                            </a:lnTo>
                            <a:lnTo>
                              <a:pt x="1076" y="536"/>
                            </a:lnTo>
                            <a:lnTo>
                              <a:pt x="1093" y="511"/>
                            </a:lnTo>
                            <a:lnTo>
                              <a:pt x="1093" y="836"/>
                            </a:lnTo>
                            <a:lnTo>
                              <a:pt x="1103" y="912"/>
                            </a:lnTo>
                            <a:lnTo>
                              <a:pt x="1132" y="980"/>
                            </a:lnTo>
                            <a:lnTo>
                              <a:pt x="1176" y="1038"/>
                            </a:lnTo>
                            <a:lnTo>
                              <a:pt x="1234" y="1083"/>
                            </a:lnTo>
                            <a:lnTo>
                              <a:pt x="1287" y="1105"/>
                            </a:lnTo>
                            <a:lnTo>
                              <a:pt x="1234" y="1127"/>
                            </a:lnTo>
                            <a:lnTo>
                              <a:pt x="1176" y="1172"/>
                            </a:lnTo>
                            <a:lnTo>
                              <a:pt x="1132" y="1230"/>
                            </a:lnTo>
                            <a:lnTo>
                              <a:pt x="1126" y="1243"/>
                            </a:lnTo>
                            <a:lnTo>
                              <a:pt x="1126" y="1130"/>
                            </a:lnTo>
                            <a:lnTo>
                              <a:pt x="1126" y="1104"/>
                            </a:lnTo>
                            <a:lnTo>
                              <a:pt x="1118" y="1097"/>
                            </a:lnTo>
                            <a:lnTo>
                              <a:pt x="1093" y="1097"/>
                            </a:lnTo>
                            <a:lnTo>
                              <a:pt x="1093" y="1130"/>
                            </a:lnTo>
                            <a:lnTo>
                              <a:pt x="1093" y="1512"/>
                            </a:lnTo>
                            <a:lnTo>
                              <a:pt x="1082" y="1565"/>
                            </a:lnTo>
                            <a:lnTo>
                              <a:pt x="1052" y="1609"/>
                            </a:lnTo>
                            <a:lnTo>
                              <a:pt x="1009" y="1638"/>
                            </a:lnTo>
                            <a:lnTo>
                              <a:pt x="955" y="1649"/>
                            </a:lnTo>
                            <a:lnTo>
                              <a:pt x="573" y="1649"/>
                            </a:lnTo>
                            <a:lnTo>
                              <a:pt x="573" y="1267"/>
                            </a:lnTo>
                            <a:lnTo>
                              <a:pt x="584" y="1214"/>
                            </a:lnTo>
                            <a:lnTo>
                              <a:pt x="614" y="1170"/>
                            </a:lnTo>
                            <a:lnTo>
                              <a:pt x="657" y="1141"/>
                            </a:lnTo>
                            <a:lnTo>
                              <a:pt x="711" y="1130"/>
                            </a:lnTo>
                            <a:lnTo>
                              <a:pt x="1093" y="1130"/>
                            </a:lnTo>
                            <a:lnTo>
                              <a:pt x="1093" y="1097"/>
                            </a:lnTo>
                            <a:lnTo>
                              <a:pt x="711" y="1097"/>
                            </a:lnTo>
                            <a:lnTo>
                              <a:pt x="644" y="1110"/>
                            </a:lnTo>
                            <a:lnTo>
                              <a:pt x="590" y="1147"/>
                            </a:lnTo>
                            <a:lnTo>
                              <a:pt x="554" y="1201"/>
                            </a:lnTo>
                            <a:lnTo>
                              <a:pt x="540" y="1267"/>
                            </a:lnTo>
                            <a:lnTo>
                              <a:pt x="540" y="1675"/>
                            </a:lnTo>
                            <a:lnTo>
                              <a:pt x="548" y="1683"/>
                            </a:lnTo>
                            <a:lnTo>
                              <a:pt x="955" y="1683"/>
                            </a:lnTo>
                            <a:lnTo>
                              <a:pt x="1022" y="1669"/>
                            </a:lnTo>
                            <a:lnTo>
                              <a:pt x="1051" y="1649"/>
                            </a:lnTo>
                            <a:lnTo>
                              <a:pt x="1076" y="1633"/>
                            </a:lnTo>
                            <a:lnTo>
                              <a:pt x="1093" y="1608"/>
                            </a:lnTo>
                            <a:lnTo>
                              <a:pt x="1093" y="1794"/>
                            </a:lnTo>
                            <a:lnTo>
                              <a:pt x="1093" y="2185"/>
                            </a:lnTo>
                            <a:lnTo>
                              <a:pt x="1093" y="2218"/>
                            </a:lnTo>
                            <a:lnTo>
                              <a:pt x="1093" y="2462"/>
                            </a:lnTo>
                            <a:lnTo>
                              <a:pt x="1093" y="2600"/>
                            </a:lnTo>
                            <a:lnTo>
                              <a:pt x="1082" y="2653"/>
                            </a:lnTo>
                            <a:lnTo>
                              <a:pt x="1052" y="2697"/>
                            </a:lnTo>
                            <a:lnTo>
                              <a:pt x="1009" y="2727"/>
                            </a:lnTo>
                            <a:lnTo>
                              <a:pt x="955" y="2737"/>
                            </a:lnTo>
                            <a:lnTo>
                              <a:pt x="711" y="2737"/>
                            </a:lnTo>
                            <a:lnTo>
                              <a:pt x="657" y="2727"/>
                            </a:lnTo>
                            <a:lnTo>
                              <a:pt x="614" y="2697"/>
                            </a:lnTo>
                            <a:lnTo>
                              <a:pt x="584" y="2653"/>
                            </a:lnTo>
                            <a:lnTo>
                              <a:pt x="573" y="2600"/>
                            </a:lnTo>
                            <a:lnTo>
                              <a:pt x="573" y="2355"/>
                            </a:lnTo>
                            <a:lnTo>
                              <a:pt x="584" y="2302"/>
                            </a:lnTo>
                            <a:lnTo>
                              <a:pt x="614" y="2258"/>
                            </a:lnTo>
                            <a:lnTo>
                              <a:pt x="657" y="2229"/>
                            </a:lnTo>
                            <a:lnTo>
                              <a:pt x="711" y="2218"/>
                            </a:lnTo>
                            <a:lnTo>
                              <a:pt x="1093" y="2218"/>
                            </a:lnTo>
                            <a:lnTo>
                              <a:pt x="1093" y="2185"/>
                            </a:lnTo>
                            <a:lnTo>
                              <a:pt x="711" y="2185"/>
                            </a:lnTo>
                            <a:lnTo>
                              <a:pt x="644" y="2198"/>
                            </a:lnTo>
                            <a:lnTo>
                              <a:pt x="590" y="2235"/>
                            </a:lnTo>
                            <a:lnTo>
                              <a:pt x="554" y="2289"/>
                            </a:lnTo>
                            <a:lnTo>
                              <a:pt x="540" y="2355"/>
                            </a:lnTo>
                            <a:lnTo>
                              <a:pt x="540" y="2600"/>
                            </a:lnTo>
                            <a:lnTo>
                              <a:pt x="554" y="2666"/>
                            </a:lnTo>
                            <a:lnTo>
                              <a:pt x="590" y="2721"/>
                            </a:lnTo>
                            <a:lnTo>
                              <a:pt x="644" y="2757"/>
                            </a:lnTo>
                            <a:lnTo>
                              <a:pt x="711" y="2771"/>
                            </a:lnTo>
                            <a:lnTo>
                              <a:pt x="955" y="2771"/>
                            </a:lnTo>
                            <a:lnTo>
                              <a:pt x="1022" y="2757"/>
                            </a:lnTo>
                            <a:lnTo>
                              <a:pt x="1051" y="2737"/>
                            </a:lnTo>
                            <a:lnTo>
                              <a:pt x="1076" y="2721"/>
                            </a:lnTo>
                            <a:lnTo>
                              <a:pt x="1093" y="2696"/>
                            </a:lnTo>
                            <a:lnTo>
                              <a:pt x="1093" y="3012"/>
                            </a:lnTo>
                            <a:lnTo>
                              <a:pt x="1103" y="3088"/>
                            </a:lnTo>
                            <a:lnTo>
                              <a:pt x="1132" y="3156"/>
                            </a:lnTo>
                            <a:lnTo>
                              <a:pt x="1176" y="3214"/>
                            </a:lnTo>
                            <a:lnTo>
                              <a:pt x="1234" y="3259"/>
                            </a:lnTo>
                            <a:lnTo>
                              <a:pt x="1302" y="3288"/>
                            </a:lnTo>
                            <a:lnTo>
                              <a:pt x="1378" y="3298"/>
                            </a:lnTo>
                            <a:lnTo>
                              <a:pt x="1929" y="3298"/>
                            </a:lnTo>
                            <a:lnTo>
                              <a:pt x="2004" y="3288"/>
                            </a:lnTo>
                            <a:lnTo>
                              <a:pt x="2059" y="3265"/>
                            </a:lnTo>
                            <a:lnTo>
                              <a:pt x="2073" y="3259"/>
                            </a:lnTo>
                            <a:lnTo>
                              <a:pt x="2130" y="3214"/>
                            </a:lnTo>
                            <a:lnTo>
                              <a:pt x="2175" y="3156"/>
                            </a:lnTo>
                            <a:lnTo>
                              <a:pt x="2204" y="3088"/>
                            </a:lnTo>
                            <a:lnTo>
                              <a:pt x="2214" y="3012"/>
                            </a:lnTo>
                            <a:lnTo>
                              <a:pt x="2214" y="2210"/>
                            </a:lnTo>
                            <a:lnTo>
                              <a:pt x="2214" y="2184"/>
                            </a:lnTo>
                            <a:lnTo>
                              <a:pt x="2207" y="2176"/>
                            </a:lnTo>
                            <a:lnTo>
                              <a:pt x="2181" y="2176"/>
                            </a:lnTo>
                            <a:lnTo>
                              <a:pt x="2181" y="2688"/>
                            </a:lnTo>
                            <a:lnTo>
                              <a:pt x="2181" y="3012"/>
                            </a:lnTo>
                            <a:lnTo>
                              <a:pt x="2168" y="3092"/>
                            </a:lnTo>
                            <a:lnTo>
                              <a:pt x="2132" y="3161"/>
                            </a:lnTo>
                            <a:lnTo>
                              <a:pt x="2077" y="3216"/>
                            </a:lnTo>
                            <a:lnTo>
                              <a:pt x="2008" y="3252"/>
                            </a:lnTo>
                            <a:lnTo>
                              <a:pt x="1929" y="3265"/>
                            </a:lnTo>
                            <a:lnTo>
                              <a:pt x="1378" y="3265"/>
                            </a:lnTo>
                            <a:lnTo>
                              <a:pt x="1299" y="3252"/>
                            </a:lnTo>
                            <a:lnTo>
                              <a:pt x="1229" y="3216"/>
                            </a:lnTo>
                            <a:lnTo>
                              <a:pt x="1175" y="3161"/>
                            </a:lnTo>
                            <a:lnTo>
                              <a:pt x="1139" y="3092"/>
                            </a:lnTo>
                            <a:lnTo>
                              <a:pt x="1126" y="3012"/>
                            </a:lnTo>
                            <a:lnTo>
                              <a:pt x="1126" y="2600"/>
                            </a:lnTo>
                            <a:lnTo>
                              <a:pt x="1126" y="2462"/>
                            </a:lnTo>
                            <a:lnTo>
                              <a:pt x="1139" y="2382"/>
                            </a:lnTo>
                            <a:lnTo>
                              <a:pt x="1175" y="2313"/>
                            </a:lnTo>
                            <a:lnTo>
                              <a:pt x="1229" y="2258"/>
                            </a:lnTo>
                            <a:lnTo>
                              <a:pt x="1299" y="2223"/>
                            </a:lnTo>
                            <a:lnTo>
                              <a:pt x="1378" y="2210"/>
                            </a:lnTo>
                            <a:lnTo>
                              <a:pt x="1508" y="2210"/>
                            </a:lnTo>
                            <a:lnTo>
                              <a:pt x="1703" y="2210"/>
                            </a:lnTo>
                            <a:lnTo>
                              <a:pt x="1678" y="2226"/>
                            </a:lnTo>
                            <a:lnTo>
                              <a:pt x="1642" y="2281"/>
                            </a:lnTo>
                            <a:lnTo>
                              <a:pt x="1628" y="2347"/>
                            </a:lnTo>
                            <a:lnTo>
                              <a:pt x="1628" y="2755"/>
                            </a:lnTo>
                            <a:lnTo>
                              <a:pt x="1636" y="2762"/>
                            </a:lnTo>
                            <a:lnTo>
                              <a:pt x="2044" y="2762"/>
                            </a:lnTo>
                            <a:lnTo>
                              <a:pt x="2110" y="2749"/>
                            </a:lnTo>
                            <a:lnTo>
                              <a:pt x="2139" y="2729"/>
                            </a:lnTo>
                            <a:lnTo>
                              <a:pt x="2164" y="2712"/>
                            </a:lnTo>
                            <a:lnTo>
                              <a:pt x="2181" y="2688"/>
                            </a:lnTo>
                            <a:lnTo>
                              <a:pt x="2181" y="2176"/>
                            </a:lnTo>
                            <a:lnTo>
                              <a:pt x="2181" y="2210"/>
                            </a:lnTo>
                            <a:lnTo>
                              <a:pt x="2181" y="2592"/>
                            </a:lnTo>
                            <a:lnTo>
                              <a:pt x="2170" y="2645"/>
                            </a:lnTo>
                            <a:lnTo>
                              <a:pt x="2141" y="2689"/>
                            </a:lnTo>
                            <a:lnTo>
                              <a:pt x="2097" y="2718"/>
                            </a:lnTo>
                            <a:lnTo>
                              <a:pt x="2044" y="2729"/>
                            </a:lnTo>
                            <a:lnTo>
                              <a:pt x="1662" y="2729"/>
                            </a:lnTo>
                            <a:lnTo>
                              <a:pt x="1662" y="2347"/>
                            </a:lnTo>
                            <a:lnTo>
                              <a:pt x="1672" y="2294"/>
                            </a:lnTo>
                            <a:lnTo>
                              <a:pt x="1702" y="2250"/>
                            </a:lnTo>
                            <a:lnTo>
                              <a:pt x="1746" y="2221"/>
                            </a:lnTo>
                            <a:lnTo>
                              <a:pt x="1799" y="2210"/>
                            </a:lnTo>
                            <a:lnTo>
                              <a:pt x="1929" y="2210"/>
                            </a:lnTo>
                            <a:lnTo>
                              <a:pt x="2181" y="2210"/>
                            </a:lnTo>
                            <a:lnTo>
                              <a:pt x="2181" y="2176"/>
                            </a:lnTo>
                            <a:lnTo>
                              <a:pt x="2059" y="2176"/>
                            </a:lnTo>
                            <a:lnTo>
                              <a:pt x="2073" y="2171"/>
                            </a:lnTo>
                            <a:lnTo>
                              <a:pt x="2130" y="2126"/>
                            </a:lnTo>
                            <a:lnTo>
                              <a:pt x="2175" y="2068"/>
                            </a:lnTo>
                            <a:lnTo>
                              <a:pt x="2196" y="2020"/>
                            </a:lnTo>
                            <a:lnTo>
                              <a:pt x="2220" y="2077"/>
                            </a:lnTo>
                            <a:lnTo>
                              <a:pt x="2265" y="2134"/>
                            </a:lnTo>
                            <a:lnTo>
                              <a:pt x="2322" y="2179"/>
                            </a:lnTo>
                            <a:lnTo>
                              <a:pt x="2391" y="2208"/>
                            </a:lnTo>
                            <a:lnTo>
                              <a:pt x="2466" y="2218"/>
                            </a:lnTo>
                            <a:lnTo>
                              <a:pt x="2800" y="2218"/>
                            </a:lnTo>
                            <a:lnTo>
                              <a:pt x="2775" y="2235"/>
                            </a:lnTo>
                            <a:lnTo>
                              <a:pt x="2738" y="2289"/>
                            </a:lnTo>
                            <a:lnTo>
                              <a:pt x="2725" y="2355"/>
                            </a:lnTo>
                            <a:lnTo>
                              <a:pt x="2725" y="2600"/>
                            </a:lnTo>
                            <a:lnTo>
                              <a:pt x="2738" y="2666"/>
                            </a:lnTo>
                            <a:lnTo>
                              <a:pt x="2775" y="2721"/>
                            </a:lnTo>
                            <a:lnTo>
                              <a:pt x="2829" y="2757"/>
                            </a:lnTo>
                            <a:lnTo>
                              <a:pt x="2895" y="2771"/>
                            </a:lnTo>
                            <a:lnTo>
                              <a:pt x="3140" y="2771"/>
                            </a:lnTo>
                            <a:lnTo>
                              <a:pt x="3206" y="2757"/>
                            </a:lnTo>
                            <a:lnTo>
                              <a:pt x="3236" y="2737"/>
                            </a:lnTo>
                            <a:lnTo>
                              <a:pt x="3261" y="2721"/>
                            </a:lnTo>
                            <a:lnTo>
                              <a:pt x="3297" y="2666"/>
                            </a:lnTo>
                            <a:lnTo>
                              <a:pt x="3311" y="2600"/>
                            </a:lnTo>
                            <a:lnTo>
                              <a:pt x="3311" y="2218"/>
                            </a:lnTo>
                            <a:lnTo>
                              <a:pt x="3311" y="2192"/>
                            </a:lnTo>
                            <a:moveTo>
                              <a:pt x="3311" y="7"/>
                            </a:moveTo>
                            <a:lnTo>
                              <a:pt x="3303" y="0"/>
                            </a:lnTo>
                            <a:lnTo>
                              <a:pt x="3277" y="0"/>
                            </a:lnTo>
                            <a:lnTo>
                              <a:pt x="3277" y="33"/>
                            </a:lnTo>
                            <a:lnTo>
                              <a:pt x="3277" y="415"/>
                            </a:lnTo>
                            <a:lnTo>
                              <a:pt x="3267" y="469"/>
                            </a:lnTo>
                            <a:lnTo>
                              <a:pt x="3237" y="512"/>
                            </a:lnTo>
                            <a:lnTo>
                              <a:pt x="3194" y="542"/>
                            </a:lnTo>
                            <a:lnTo>
                              <a:pt x="3140" y="553"/>
                            </a:lnTo>
                            <a:lnTo>
                              <a:pt x="2895" y="553"/>
                            </a:lnTo>
                            <a:lnTo>
                              <a:pt x="2842" y="542"/>
                            </a:lnTo>
                            <a:lnTo>
                              <a:pt x="2799" y="512"/>
                            </a:lnTo>
                            <a:lnTo>
                              <a:pt x="2769" y="469"/>
                            </a:lnTo>
                            <a:lnTo>
                              <a:pt x="2758" y="415"/>
                            </a:lnTo>
                            <a:lnTo>
                              <a:pt x="2758" y="171"/>
                            </a:lnTo>
                            <a:lnTo>
                              <a:pt x="2769" y="117"/>
                            </a:lnTo>
                            <a:lnTo>
                              <a:pt x="2799" y="74"/>
                            </a:lnTo>
                            <a:lnTo>
                              <a:pt x="2842" y="44"/>
                            </a:lnTo>
                            <a:lnTo>
                              <a:pt x="2895" y="33"/>
                            </a:lnTo>
                            <a:lnTo>
                              <a:pt x="3277" y="33"/>
                            </a:lnTo>
                            <a:lnTo>
                              <a:pt x="3277" y="0"/>
                            </a:lnTo>
                            <a:lnTo>
                              <a:pt x="2895" y="0"/>
                            </a:lnTo>
                            <a:lnTo>
                              <a:pt x="2829" y="13"/>
                            </a:lnTo>
                            <a:lnTo>
                              <a:pt x="2775" y="50"/>
                            </a:lnTo>
                            <a:lnTo>
                              <a:pt x="2738" y="104"/>
                            </a:lnTo>
                            <a:lnTo>
                              <a:pt x="2725" y="171"/>
                            </a:lnTo>
                            <a:lnTo>
                              <a:pt x="2725" y="415"/>
                            </a:lnTo>
                            <a:lnTo>
                              <a:pt x="2738" y="482"/>
                            </a:lnTo>
                            <a:lnTo>
                              <a:pt x="2775" y="536"/>
                            </a:lnTo>
                            <a:lnTo>
                              <a:pt x="2829" y="572"/>
                            </a:lnTo>
                            <a:lnTo>
                              <a:pt x="2895" y="586"/>
                            </a:lnTo>
                            <a:lnTo>
                              <a:pt x="3140" y="586"/>
                            </a:lnTo>
                            <a:lnTo>
                              <a:pt x="3206" y="572"/>
                            </a:lnTo>
                            <a:lnTo>
                              <a:pt x="3236" y="553"/>
                            </a:lnTo>
                            <a:lnTo>
                              <a:pt x="3261" y="536"/>
                            </a:lnTo>
                            <a:lnTo>
                              <a:pt x="3297" y="482"/>
                            </a:lnTo>
                            <a:lnTo>
                              <a:pt x="3311" y="415"/>
                            </a:lnTo>
                            <a:lnTo>
                              <a:pt x="3311" y="33"/>
                            </a:lnTo>
                            <a:lnTo>
                              <a:pt x="3311" y="7"/>
                            </a:lnTo>
                          </a:path>
                        </a:pathLst>
                      </a:custGeom>
                      <a:solidFill>
                        <a:srgbClr val="E5E1E6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1F5E23" id="AutoShape 4" o:spid="_x0000_s1026" style="position:absolute;margin-left:62.2pt;margin-top:0;width:113.4pt;height:113.4pt;z-index:-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coordsize="3311,3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" path="m586,715l573,648,553,619r,96l553,959r-11,54l512,1056r-43,30l415,1097r-381,l34,715,44,661,74,618r43,-30l171,577r244,l469,588r43,30l542,661r11,54l553,619,536,594,511,577,482,558,415,544r-244,l104,558,50,594,14,648,,715r,408l8,1130r407,l482,1117r29,-20l536,1080r37,-54l586,959r,-244m3311,2192r-8,-7l3277,2185r,33l3277,2600r-10,53l3237,2697r-43,30l3140,2737r-245,l2842,2727r-43,-30l2769,2653r-11,-53l2758,2355r11,-53l2799,2258r43,-29l2895,2218r122,l3277,2218r,-33l3147,2185r14,-6l3219,2134r44,-57l3292,2008r10,-75l3302,1512r,-382l3302,1104r-7,-7l3269,1097r,33l3269,1512r,96l3269,1933r-13,79l3220,2081r-54,55l3096,2172r-79,13l2895,2185r-429,l2387,2172r-69,-36l2263,2081r-36,-69l2214,1933r,-9l2214,1382r13,-79l2263,1233r55,-54l2387,1143r79,-13l2596,1130r195,l2766,1147r-36,54l2716,1267r,408l2724,1683r408,l3198,1669r30,-20l3252,1633r17,-25l3269,1512r-11,53l3229,1609r-44,29l3132,1649r-382,l2750,1267r11,-53l2790,1170r44,-29l2887,1130r382,l3269,1097r-382,l2692,1097r25,-17l2753,1026r14,-67l2767,715r-14,-67l2733,619r,96l2733,959r-10,54l2693,1056r-44,30l2596,1097r-130,l2336,1097r,33l2322,1136r-57,44l2220,1238r-6,14l2214,1130r122,l2336,1097r-122,l2214,1096r,-260l2214,715r11,-54l2254,618r44,-30l2351,577r245,l2649,588r44,30l2723,661r10,54l2733,619r-16,-25l2692,577r-30,-19l2596,544r-245,l2285,558r-54,36l2214,619r,-586l2214,7r-4,-3l2207,r-26,l2181,511r,204l2181,836r,131l2181,1088r,34l2181,1123r,259l2181,1503r,96l2181,1924r-13,80l2132,2073r-55,55l2008,2163r-79,13l1799,2176r-195,l1628,2160r37,-55l1679,2039r,-245l1665,1728r-20,-29l1645,1794r,245l1634,2093r-29,43l1561,2166r-53,10l1378,2176r-130,l1248,2210r-14,5l1176,2260r-44,58l1126,2331r,-113l1126,2210r122,l1248,2176r-122,l1126,1794r11,-53l1166,1697r44,-29l1263,1657r245,l1561,1668r44,29l1634,1741r11,53l1645,1699r-17,-25l1604,1657r-30,-20l1508,1624r-245,l1197,1637r-54,37l1126,1699r,-187l1126,1374r13,-80l1175,1225r54,-55l1299,1134r79,-12l1703,1122r-25,16l1642,1192r-14,67l1628,1503r14,67l1678,1624r55,37l1799,1674r245,l2110,1661r29,-20l2164,1624r17,-25l2181,1503r-11,54l2141,1600r-44,30l2044,1641r-245,l1746,1630r-44,-30l1672,1557r-10,-54l1662,1259r10,-54l1702,1162r44,-30l1799,1122r130,l2181,1122r,-34l2059,1088r14,-5l2130,1038r45,-58l2181,967r,-131l2168,916r-36,69l2077,1039r-69,36l1929,1088r-130,l1378,1088r-79,-13l1229,1039r-54,-54l1139,916r-13,-80l1126,415r,-129l1139,206r36,-69l1229,82r70,-36l1378,33r325,l1678,50r-36,54l1628,171r,407l1636,586r408,l2110,572r29,-19l2164,536r17,-25l2181,r,33l2181,415r-11,54l2141,512r-44,30l2044,553r-382,l1662,171r10,-54l1702,74r44,-30l1799,33r382,l2181,,1799,,1378,r-76,10l1234,39r-58,45l1132,142r-6,13l1126,33r,-26l1119,r-26,l1093,33r,253l1093,415r-11,54l1052,512r-43,30l955,553r-244,l657,542,614,512,584,469,573,415r,-244l584,117,614,74,657,44,711,33r382,l1093,,711,,644,13,590,50r-36,54l540,171r,244l554,482r36,54l644,572r67,14l955,586r67,-14l1051,553r25,-17l1093,511r,325l1103,912r29,68l1176,1038r58,45l1287,1105r-53,22l1176,1172r-44,58l1126,1243r,-113l1126,1104r-8,-7l1093,1097r,33l1093,1512r-11,53l1052,1609r-43,29l955,1649r-382,l573,1267r11,-53l614,1170r43,-29l711,1130r382,l1093,1097r-382,l644,1110r-54,37l554,1201r-14,66l540,1675r8,8l955,1683r67,-14l1051,1649r25,-16l1093,1608r,186l1093,2185r,33l1093,2462r,138l1082,2653r-30,44l1009,2727r-54,10l711,2737r-54,-10l614,2697r-30,-44l573,2600r,-245l584,2302r30,-44l657,2229r54,-11l1093,2218r,-33l711,2185r-67,13l590,2235r-36,54l540,2355r,245l554,2666r36,55l644,2757r67,14l955,2771r67,-14l1051,2737r25,-16l1093,2696r,316l1103,3088r29,68l1176,3214r58,45l1302,3288r76,10l1929,3298r75,-10l2059,3265r14,-6l2130,3214r45,-58l2204,3088r10,-76l2214,2210r,-26l2207,2176r-26,l2181,2688r,324l2168,3092r-36,69l2077,3216r-69,36l1929,3265r-551,l1299,3252r-70,-36l1175,3161r-36,-69l1126,3012r,-412l1126,2462r13,-80l1175,2313r54,-55l1299,2223r79,-13l1508,2210r195,l1678,2226r-36,55l1628,2347r,408l1636,2762r408,l2110,2749r29,-20l2164,2712r17,-24l2181,2176r,34l2181,2592r-11,53l2141,2689r-44,29l2044,2729r-382,l1662,2347r10,-53l1702,2250r44,-29l1799,2210r130,l2181,2210r,-34l2059,2176r14,-5l2130,2126r45,-58l2196,2020r24,57l2265,2134r57,45l2391,2208r75,10l2800,2218r-25,17l2738,2289r-13,66l2725,2600r13,66l2775,2721r54,36l2895,2771r245,l3206,2757r30,-20l3261,2721r36,-55l3311,2600r,-382l3311,2192m3311,7l3303,r-26,l3277,33r,382l3267,469r-30,43l3194,542r-54,11l2895,553r-53,-11l2799,512r-30,-43l2758,415r,-244l2769,117r30,-43l2842,44r53,-11l3277,33r,-33l2895,r-66,13l2775,50r-37,54l2725,171r,244l2738,482r37,54l2829,572r66,14l3140,586r66,-14l3236,553r25,-17l3297,482r14,-67l3311,33r,-26e" fillcolor="#e5e1e6" stroked="f">
              <v:path arrowok="t" o:connecttype="custom" o:connectlocs="14789,479041;240537,312228;0,312228;1440180,957209;1236180,1190834;1425391,968563;1436265,493452;1377110,932755;963020,840178;1203122,500875;1421911,660264;1255753,493452;1188768,270307;1009996,496072;963020,365067;1184419,288647;963020,270307;948666,365067;927352,905244;724222,754588;542840,965069;489774,783409;715523,741924;489774,600002;708128,656334;948666,656334;722917,549784;926482,453277;599386,475111;495429,89957;711608,255896;943881,204804;948666,14411;489774,14411;415395,241486;309262,14411;256631,234062;492384,427949;486295,479041;254021,530133;234883,553277;475420,968563;254021,1158520;280120,959829;444538,1203935;599386,1440180;963020,953715;599386,1425769;511088,1010047;711608,1206118;943881,1155026;839054,965069;1009996,951532;1230525,1203935;1440180,3057;1236180,236682;1425391,0;1259233,255896" o:connectangles="0,0,0,0,0,0,0,0,0,0,0,0,0,0,0,0,0,0,0,0,0,0,0,0,0,0,0,0,0,0,0,0,0,0,0,0,0,0,0,0,0,0,0,0,0,0,0,0,0,0,0,0,0,0,0,0,0,0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76BDF" w14:textId="77777777" w:rsidR="00FF67F5" w:rsidRDefault="00FF67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D4A9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FA8D0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FD4AD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82FF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DEC7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28CE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064C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1AB9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FCC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684C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745AA"/>
    <w:multiLevelType w:val="hybridMultilevel"/>
    <w:tmpl w:val="92FE92E2"/>
    <w:lvl w:ilvl="0" w:tplc="650CECB0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B1EC4D66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C7349150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57ACB7A6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EEB4F472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C3A54F6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CB9E0F8E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184222F0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C104609A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1" w15:restartNumberingAfterBreak="0">
    <w:nsid w:val="719E78C3"/>
    <w:multiLevelType w:val="hybridMultilevel"/>
    <w:tmpl w:val="BF387ED8"/>
    <w:lvl w:ilvl="0" w:tplc="BB727F6A">
      <w:start w:val="1"/>
      <w:numFmt w:val="bullet"/>
      <w:pStyle w:val="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B"/>
    <w:rsid w:val="00005045"/>
    <w:rsid w:val="00030FBD"/>
    <w:rsid w:val="000627FF"/>
    <w:rsid w:val="0007365B"/>
    <w:rsid w:val="000F444D"/>
    <w:rsid w:val="0012071F"/>
    <w:rsid w:val="00137049"/>
    <w:rsid w:val="00163C6D"/>
    <w:rsid w:val="00194C90"/>
    <w:rsid w:val="0019582A"/>
    <w:rsid w:val="001A4739"/>
    <w:rsid w:val="001C1178"/>
    <w:rsid w:val="00200774"/>
    <w:rsid w:val="0025171C"/>
    <w:rsid w:val="00253C0D"/>
    <w:rsid w:val="00262CD0"/>
    <w:rsid w:val="002B1355"/>
    <w:rsid w:val="002B522B"/>
    <w:rsid w:val="002C437D"/>
    <w:rsid w:val="00307FB9"/>
    <w:rsid w:val="00327666"/>
    <w:rsid w:val="0032794A"/>
    <w:rsid w:val="003427E4"/>
    <w:rsid w:val="00343226"/>
    <w:rsid w:val="00480B44"/>
    <w:rsid w:val="004F687E"/>
    <w:rsid w:val="00580B0F"/>
    <w:rsid w:val="005B7327"/>
    <w:rsid w:val="005D7625"/>
    <w:rsid w:val="005E3EA6"/>
    <w:rsid w:val="00641AB7"/>
    <w:rsid w:val="0067144D"/>
    <w:rsid w:val="006C4179"/>
    <w:rsid w:val="006F4CC5"/>
    <w:rsid w:val="0073233B"/>
    <w:rsid w:val="00797582"/>
    <w:rsid w:val="007C1009"/>
    <w:rsid w:val="00814F99"/>
    <w:rsid w:val="00950715"/>
    <w:rsid w:val="009A4DDA"/>
    <w:rsid w:val="009B1A9F"/>
    <w:rsid w:val="009F159B"/>
    <w:rsid w:val="009F7462"/>
    <w:rsid w:val="00A15E22"/>
    <w:rsid w:val="00A173D2"/>
    <w:rsid w:val="00B65869"/>
    <w:rsid w:val="00B6604A"/>
    <w:rsid w:val="00C240AD"/>
    <w:rsid w:val="00CA1BF9"/>
    <w:rsid w:val="00CC6118"/>
    <w:rsid w:val="00D1689D"/>
    <w:rsid w:val="00D31448"/>
    <w:rsid w:val="00D540A3"/>
    <w:rsid w:val="00D718AE"/>
    <w:rsid w:val="00D80C36"/>
    <w:rsid w:val="00D84C40"/>
    <w:rsid w:val="00D932A5"/>
    <w:rsid w:val="00DF709F"/>
    <w:rsid w:val="00E61FCA"/>
    <w:rsid w:val="00EF6832"/>
    <w:rsid w:val="00F20558"/>
    <w:rsid w:val="00F24344"/>
    <w:rsid w:val="00F2549A"/>
    <w:rsid w:val="00F25CB7"/>
    <w:rsid w:val="00F3071C"/>
    <w:rsid w:val="00F876A4"/>
    <w:rsid w:val="00FC58C8"/>
    <w:rsid w:val="00FF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57115E"/>
  <w15:chartTrackingRefBased/>
  <w15:docId w15:val="{33659097-341B-4466-8FD6-B9A15ACD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unito Light" w:eastAsia="Times New Roman" w:hAnsi="Nunito Light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82A"/>
    <w:rPr>
      <w:color w:val="454545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rsid w:val="00A15E22"/>
    <w:pPr>
      <w:keepNext/>
      <w:keepLines/>
      <w:spacing w:before="360"/>
      <w:outlineLvl w:val="0"/>
    </w:pPr>
    <w:rPr>
      <w:rFonts w:ascii="Nunito" w:hAnsi="Nunito"/>
      <w:bCs/>
      <w:color w:val="15418A"/>
      <w:spacing w:val="2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5E22"/>
    <w:pPr>
      <w:spacing w:before="20" w:after="40"/>
      <w:contextualSpacing/>
      <w:outlineLvl w:val="1"/>
    </w:pPr>
    <w:rPr>
      <w:rFonts w:ascii="Nunito" w:hAnsi="Nunito"/>
      <w:b/>
      <w:bCs/>
      <w:color w:val="20416E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15E22"/>
    <w:pPr>
      <w:spacing w:before="20" w:after="40"/>
      <w:ind w:left="227"/>
      <w:outlineLvl w:val="2"/>
    </w:pPr>
    <w:rPr>
      <w:rFonts w:ascii="Nunito" w:hAnsi="Nunito"/>
      <w:b/>
      <w:bCs/>
      <w:color w:val="20416E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15E22"/>
    <w:pPr>
      <w:spacing w:before="20" w:after="40"/>
      <w:ind w:left="454"/>
      <w:outlineLvl w:val="3"/>
    </w:pPr>
    <w:rPr>
      <w:rFonts w:ascii="Nunito" w:hAnsi="Nunito"/>
      <w:b/>
      <w:bCs/>
      <w:color w:val="20416E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15E22"/>
    <w:pPr>
      <w:outlineLvl w:val="4"/>
    </w:pPr>
    <w:rPr>
      <w:rFonts w:ascii="Nunito" w:hAnsi="Nunito"/>
      <w:b/>
      <w:bCs/>
      <w:color w:val="auto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A15E22"/>
    <w:pPr>
      <w:keepNext/>
      <w:keepLines/>
      <w:spacing w:before="200"/>
      <w:outlineLvl w:val="5"/>
    </w:pPr>
    <w:rPr>
      <w:rFonts w:ascii="Nunito" w:hAnsi="Nunito"/>
      <w:iCs/>
      <w:color w:val="15418A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5E22"/>
    <w:pPr>
      <w:keepNext/>
      <w:keepLines/>
      <w:spacing w:before="200"/>
      <w:outlineLvl w:val="6"/>
    </w:pPr>
    <w:rPr>
      <w:rFonts w:ascii="Nunito" w:hAnsi="Nunito"/>
      <w:i/>
      <w:iCs/>
      <w:color w:val="737373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5E22"/>
    <w:pPr>
      <w:keepNext/>
      <w:keepLines/>
      <w:spacing w:before="200"/>
      <w:outlineLvl w:val="7"/>
    </w:pPr>
    <w:rPr>
      <w:rFonts w:ascii="Nunito" w:hAnsi="Nunito"/>
      <w:color w:val="15418A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5E22"/>
    <w:pPr>
      <w:keepNext/>
      <w:keepLines/>
      <w:spacing w:before="200"/>
      <w:outlineLvl w:val="8"/>
    </w:pPr>
    <w:rPr>
      <w:rFonts w:ascii="Nunito" w:hAnsi="Nunito"/>
      <w:i/>
      <w:iCs/>
      <w:color w:val="737373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image">
    <w:name w:val="texte image"/>
    <w:basedOn w:val="titreimage"/>
    <w:qFormat/>
    <w:rsid w:val="00343226"/>
    <w:rPr>
      <w:rFonts w:ascii="Nunito Light" w:hAnsi="Nunito Light"/>
      <w:b w:val="0"/>
    </w:rPr>
  </w:style>
  <w:style w:type="paragraph" w:customStyle="1" w:styleId="titreimage">
    <w:name w:val="titre image"/>
    <w:basedOn w:val="paragraphestandard-gauche"/>
    <w:qFormat/>
    <w:rsid w:val="00343226"/>
    <w:pPr>
      <w:spacing w:after="0"/>
    </w:pPr>
    <w:rPr>
      <w:rFonts w:ascii="Nunito SemiBold" w:hAnsi="Nunito SemiBold"/>
      <w:b/>
      <w:i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2C437D"/>
    <w:pPr>
      <w:tabs>
        <w:tab w:val="center" w:pos="4536"/>
        <w:tab w:val="right" w:pos="9072"/>
      </w:tabs>
    </w:pPr>
    <w:rPr>
      <w:sz w:val="12"/>
    </w:rPr>
  </w:style>
  <w:style w:type="character" w:customStyle="1" w:styleId="PieddepageCar">
    <w:name w:val="Pied de page Car"/>
    <w:link w:val="Pieddepage"/>
    <w:uiPriority w:val="99"/>
    <w:rsid w:val="002C437D"/>
    <w:rPr>
      <w:color w:val="454545"/>
      <w:sz w:val="12"/>
    </w:rPr>
  </w:style>
  <w:style w:type="character" w:customStyle="1" w:styleId="Titre1Car">
    <w:name w:val="Titre 1 Car"/>
    <w:link w:val="Titre1"/>
    <w:uiPriority w:val="9"/>
    <w:rsid w:val="00A15E22"/>
    <w:rPr>
      <w:rFonts w:ascii="Nunito" w:eastAsia="Times New Roman" w:hAnsi="Nunito" w:cs="Times New Roman"/>
      <w:bCs/>
      <w:color w:val="15418A"/>
      <w:spacing w:val="20"/>
      <w:sz w:val="32"/>
      <w:szCs w:val="28"/>
    </w:rPr>
  </w:style>
  <w:style w:type="character" w:customStyle="1" w:styleId="Titre2Car">
    <w:name w:val="Titre 2 Car"/>
    <w:link w:val="Titre2"/>
    <w:uiPriority w:val="9"/>
    <w:rsid w:val="00A15E22"/>
    <w:rPr>
      <w:rFonts w:ascii="Nunito" w:hAnsi="Nunito"/>
      <w:b/>
      <w:bCs/>
      <w:color w:val="20416E"/>
      <w:sz w:val="32"/>
      <w:szCs w:val="32"/>
    </w:rPr>
  </w:style>
  <w:style w:type="character" w:customStyle="1" w:styleId="Titre3Car">
    <w:name w:val="Titre 3 Car"/>
    <w:link w:val="Titre3"/>
    <w:uiPriority w:val="9"/>
    <w:rsid w:val="00A15E22"/>
    <w:rPr>
      <w:rFonts w:ascii="Nunito" w:hAnsi="Nunito"/>
      <w:b/>
      <w:bCs/>
      <w:color w:val="20416E"/>
      <w:sz w:val="28"/>
      <w:szCs w:val="28"/>
    </w:rPr>
  </w:style>
  <w:style w:type="character" w:customStyle="1" w:styleId="Titre4Car">
    <w:name w:val="Titre 4 Car"/>
    <w:link w:val="Titre4"/>
    <w:uiPriority w:val="9"/>
    <w:rsid w:val="00A15E22"/>
    <w:rPr>
      <w:rFonts w:ascii="Nunito" w:hAnsi="Nunito"/>
      <w:b/>
      <w:bCs/>
      <w:color w:val="20416E"/>
      <w:sz w:val="24"/>
      <w:szCs w:val="24"/>
    </w:rPr>
  </w:style>
  <w:style w:type="character" w:customStyle="1" w:styleId="Titre5Car">
    <w:name w:val="Titre 5 Car"/>
    <w:link w:val="Titre5"/>
    <w:uiPriority w:val="9"/>
    <w:rsid w:val="00A15E22"/>
    <w:rPr>
      <w:rFonts w:ascii="Nunito" w:hAnsi="Nunito"/>
      <w:b/>
      <w:bCs/>
    </w:rPr>
  </w:style>
  <w:style w:type="character" w:customStyle="1" w:styleId="Titre6Car">
    <w:name w:val="Titre 6 Car"/>
    <w:link w:val="Titre6"/>
    <w:uiPriority w:val="9"/>
    <w:semiHidden/>
    <w:rsid w:val="00A15E22"/>
    <w:rPr>
      <w:rFonts w:ascii="Nunito" w:eastAsia="Times New Roman" w:hAnsi="Nunito" w:cs="Times New Roman"/>
      <w:iCs/>
      <w:color w:val="15418A"/>
    </w:rPr>
  </w:style>
  <w:style w:type="character" w:customStyle="1" w:styleId="Titre7Car">
    <w:name w:val="Titre 7 Car"/>
    <w:link w:val="Titre7"/>
    <w:uiPriority w:val="9"/>
    <w:semiHidden/>
    <w:rsid w:val="00A15E22"/>
    <w:rPr>
      <w:rFonts w:ascii="Nunito" w:eastAsia="Times New Roman" w:hAnsi="Nunito" w:cs="Times New Roman"/>
      <w:i/>
      <w:iCs/>
      <w:color w:val="737373"/>
    </w:rPr>
  </w:style>
  <w:style w:type="character" w:customStyle="1" w:styleId="Titre8Car">
    <w:name w:val="Titre 8 Car"/>
    <w:link w:val="Titre8"/>
    <w:uiPriority w:val="9"/>
    <w:semiHidden/>
    <w:rsid w:val="00A15E22"/>
    <w:rPr>
      <w:rFonts w:ascii="Nunito" w:eastAsia="Times New Roman" w:hAnsi="Nunito" w:cs="Times New Roman"/>
      <w:color w:val="15418A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A15E22"/>
    <w:rPr>
      <w:rFonts w:ascii="Nunito" w:eastAsia="Times New Roman" w:hAnsi="Nunito" w:cs="Times New Roman"/>
      <w:i/>
      <w:iCs/>
      <w:color w:val="73737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15E22"/>
    <w:rPr>
      <w:b/>
      <w:bCs/>
      <w:color w:val="15418A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15E22"/>
    <w:rPr>
      <w:rFonts w:ascii="Nunito" w:hAnsi="Nunito"/>
      <w:b/>
      <w:bCs/>
      <w:color w:val="2E5495"/>
      <w:sz w:val="44"/>
      <w:szCs w:val="44"/>
    </w:rPr>
  </w:style>
  <w:style w:type="character" w:customStyle="1" w:styleId="TitreCar">
    <w:name w:val="Titre Car"/>
    <w:link w:val="Titre"/>
    <w:uiPriority w:val="10"/>
    <w:rsid w:val="00A15E22"/>
    <w:rPr>
      <w:rFonts w:ascii="Nunito" w:hAnsi="Nunito"/>
      <w:b/>
      <w:bCs/>
      <w:color w:val="2E5495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rsid w:val="00A15E22"/>
    <w:pPr>
      <w:numPr>
        <w:ilvl w:val="1"/>
      </w:numPr>
    </w:pPr>
    <w:rPr>
      <w:rFonts w:ascii="Nunito" w:hAnsi="Nunito"/>
      <w:i/>
      <w:iCs/>
      <w:color w:val="15418A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A15E22"/>
    <w:rPr>
      <w:rFonts w:ascii="Nunito" w:eastAsia="Times New Roman" w:hAnsi="Nunito" w:cs="Times New Roman"/>
      <w:i/>
      <w:iCs/>
      <w:color w:val="15418A"/>
      <w:spacing w:val="15"/>
      <w:sz w:val="24"/>
      <w:szCs w:val="24"/>
    </w:rPr>
  </w:style>
  <w:style w:type="character" w:customStyle="1" w:styleId="accentuation6">
    <w:name w:val="accentuation#6"/>
    <w:uiPriority w:val="1"/>
    <w:qFormat/>
    <w:rsid w:val="0019582A"/>
    <w:rPr>
      <w:b/>
      <w:bCs/>
      <w:color w:val="E6332A"/>
    </w:rPr>
  </w:style>
  <w:style w:type="paragraph" w:customStyle="1" w:styleId="copyrightimageclaires">
    <w:name w:val="copyright image claires"/>
    <w:basedOn w:val="Normal"/>
    <w:qFormat/>
    <w:rsid w:val="00343226"/>
    <w:rPr>
      <w:sz w:val="12"/>
      <w:szCs w:val="12"/>
    </w:rPr>
  </w:style>
  <w:style w:type="paragraph" w:customStyle="1" w:styleId="copyrightimagesfonces">
    <w:name w:val="copyright images foncées"/>
    <w:basedOn w:val="copyrightimageclaires"/>
    <w:qFormat/>
    <w:rsid w:val="00343226"/>
    <w:rPr>
      <w:color w:val="FFFFFF"/>
    </w:rPr>
  </w:style>
  <w:style w:type="paragraph" w:styleId="En-tte">
    <w:name w:val="header"/>
    <w:basedOn w:val="Normal"/>
    <w:link w:val="En-tteCar"/>
    <w:uiPriority w:val="99"/>
    <w:unhideWhenUsed/>
    <w:rsid w:val="00163C6D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163C6D"/>
    <w:rPr>
      <w:color w:val="454545"/>
    </w:rPr>
  </w:style>
  <w:style w:type="character" w:customStyle="1" w:styleId="Chap">
    <w:name w:val="Chapô"/>
    <w:uiPriority w:val="1"/>
    <w:qFormat/>
    <w:rsid w:val="00194C90"/>
    <w:rPr>
      <w:b/>
      <w:sz w:val="24"/>
    </w:rPr>
  </w:style>
  <w:style w:type="character" w:customStyle="1" w:styleId="accentuation2">
    <w:name w:val="accentuation#2"/>
    <w:uiPriority w:val="1"/>
    <w:qFormat/>
    <w:rsid w:val="0019582A"/>
    <w:rPr>
      <w:b/>
      <w:i w:val="0"/>
      <w:iCs/>
      <w:color w:val="007583"/>
    </w:rPr>
  </w:style>
  <w:style w:type="character" w:customStyle="1" w:styleId="Bold">
    <w:name w:val="Bold"/>
    <w:uiPriority w:val="1"/>
    <w:qFormat/>
    <w:rsid w:val="0019582A"/>
    <w:rPr>
      <w:b/>
      <w:i w:val="0"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15E22"/>
    <w:pPr>
      <w:keepNext w:val="0"/>
      <w:keepLines w:val="0"/>
      <w:spacing w:before="0" w:after="200" w:line="276" w:lineRule="auto"/>
      <w:outlineLvl w:val="9"/>
    </w:pPr>
    <w:rPr>
      <w:b/>
      <w:color w:val="2E5495"/>
      <w:spacing w:val="0"/>
      <w:sz w:val="44"/>
      <w:szCs w:val="44"/>
    </w:rPr>
  </w:style>
  <w:style w:type="paragraph" w:customStyle="1" w:styleId="paragraphestandard-gauche">
    <w:name w:val="paragraphe standard - gauche"/>
    <w:basedOn w:val="Normal"/>
    <w:uiPriority w:val="99"/>
    <w:qFormat/>
    <w:rsid w:val="0019582A"/>
    <w:pPr>
      <w:suppressAutoHyphens/>
      <w:autoSpaceDE w:val="0"/>
      <w:autoSpaceDN w:val="0"/>
      <w:adjustRightInd w:val="0"/>
      <w:spacing w:after="113"/>
      <w:textAlignment w:val="center"/>
    </w:pPr>
    <w:rPr>
      <w:rFonts w:cs="Nunito Light"/>
    </w:rPr>
  </w:style>
  <w:style w:type="character" w:customStyle="1" w:styleId="accentuation3">
    <w:name w:val="accentuation#3"/>
    <w:uiPriority w:val="1"/>
    <w:qFormat/>
    <w:rsid w:val="0019582A"/>
    <w:rPr>
      <w:b/>
      <w:i w:val="0"/>
      <w:iCs/>
      <w:color w:val="00BA82"/>
    </w:rPr>
  </w:style>
  <w:style w:type="paragraph" w:customStyle="1" w:styleId="puces">
    <w:name w:val="puces"/>
    <w:basedOn w:val="paragraphestandard-gauche"/>
    <w:qFormat/>
    <w:rsid w:val="002C437D"/>
    <w:pPr>
      <w:numPr>
        <w:numId w:val="1"/>
      </w:numPr>
      <w:spacing w:after="80"/>
      <w:ind w:left="414" w:hanging="357"/>
      <w:contextualSpacing/>
    </w:pPr>
  </w:style>
  <w:style w:type="character" w:customStyle="1" w:styleId="accentuation1">
    <w:name w:val="accentuation#1"/>
    <w:uiPriority w:val="1"/>
    <w:qFormat/>
    <w:rsid w:val="0019582A"/>
    <w:rPr>
      <w:b/>
      <w:i w:val="0"/>
      <w:iCs/>
      <w:color w:val="15418A"/>
    </w:rPr>
  </w:style>
  <w:style w:type="character" w:customStyle="1" w:styleId="accentuation4">
    <w:name w:val="accentuation#4"/>
    <w:uiPriority w:val="1"/>
    <w:qFormat/>
    <w:rsid w:val="0019582A"/>
    <w:rPr>
      <w:b/>
      <w:i w:val="0"/>
      <w:iCs/>
      <w:color w:val="FFC000"/>
    </w:rPr>
  </w:style>
  <w:style w:type="character" w:customStyle="1" w:styleId="accentuation5">
    <w:name w:val="accentuation#5"/>
    <w:uiPriority w:val="1"/>
    <w:qFormat/>
    <w:rsid w:val="0019582A"/>
    <w:rPr>
      <w:b/>
      <w:bCs/>
      <w:color w:val="FF8000"/>
    </w:rPr>
  </w:style>
  <w:style w:type="paragraph" w:customStyle="1" w:styleId="Paragraphestandard-justifier">
    <w:name w:val="Paragraphe standard - justifier"/>
    <w:basedOn w:val="paragraphestandard-gauche"/>
    <w:qFormat/>
    <w:rsid w:val="0019582A"/>
    <w:pPr>
      <w:jc w:val="both"/>
    </w:pPr>
  </w:style>
  <w:style w:type="paragraph" w:customStyle="1" w:styleId="Corps">
    <w:name w:val="Corps"/>
    <w:rsid w:val="0073233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Source Sans Pro" w:eastAsia="Source Sans Pro" w:hAnsi="Source Sans Pro" w:cs="Source Sans Pro"/>
      <w:color w:val="000000"/>
      <w:sz w:val="26"/>
      <w:szCs w:val="26"/>
      <w:bdr w:val="nil"/>
    </w:rPr>
  </w:style>
  <w:style w:type="character" w:customStyle="1" w:styleId="Hyperlink0">
    <w:name w:val="Hyperlink.0"/>
    <w:rsid w:val="0073233B"/>
  </w:style>
  <w:style w:type="character" w:styleId="Lienhypertexte">
    <w:name w:val="Hyperlink"/>
    <w:uiPriority w:val="99"/>
    <w:semiHidden/>
    <w:unhideWhenUsed/>
    <w:rsid w:val="0073233B"/>
    <w:rPr>
      <w:color w:val="0563C1"/>
      <w:u w:val="single"/>
    </w:rPr>
  </w:style>
  <w:style w:type="paragraph" w:customStyle="1" w:styleId="Sous-section2">
    <w:name w:val="Sous-section 2"/>
    <w:next w:val="Corps"/>
    <w:rsid w:val="00A173D2"/>
    <w:pPr>
      <w:keepNext/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rma\Documents\Formation%20d&#233;veloppeur%20web\Administration\Mod&#232;les%20de%20cours\Exemple%20fiche%20pratiqu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Exemple fiche pratique</Template>
  <TotalTime>11</TotalTime>
  <Pages>5</Pages>
  <Words>1185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</dc:creator>
  <cp:keywords/>
  <dc:description/>
  <cp:lastModifiedBy> </cp:lastModifiedBy>
  <cp:revision>1</cp:revision>
  <dcterms:created xsi:type="dcterms:W3CDTF">2021-06-29T06:42:00Z</dcterms:created>
  <dcterms:modified xsi:type="dcterms:W3CDTF">2021-06-29T06:53:00Z</dcterms:modified>
</cp:coreProperties>
</file>